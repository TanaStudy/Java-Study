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09" w:rsidRDefault="00975999" w:rsidP="00975999">
      <w:pPr>
        <w:pStyle w:val="a3"/>
      </w:pPr>
      <w:r>
        <w:t>项目总结</w:t>
      </w:r>
      <w:bookmarkStart w:id="0" w:name="_GoBack"/>
      <w:bookmarkEnd w:id="0"/>
    </w:p>
    <w:p w:rsidR="00006FDA" w:rsidRDefault="00793815" w:rsidP="00006FDA">
      <w:pPr>
        <w:pStyle w:val="1"/>
        <w:rPr>
          <w:rFonts w:hint="eastAsia"/>
        </w:rPr>
      </w:pPr>
      <w:r>
        <w:t xml:space="preserve">1 </w:t>
      </w:r>
      <w:r>
        <w:t>项目的规模</w:t>
      </w:r>
    </w:p>
    <w:p w:rsidR="00793815" w:rsidRDefault="0005424E" w:rsidP="005C050B">
      <w:r w:rsidRPr="0005424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2A460" wp14:editId="3718E266">
                <wp:simplePos x="0" y="0"/>
                <wp:positionH relativeFrom="margin">
                  <wp:align>left</wp:align>
                </wp:positionH>
                <wp:positionV relativeFrom="paragraph">
                  <wp:posOffset>240983</wp:posOffset>
                </wp:positionV>
                <wp:extent cx="907256" cy="571500"/>
                <wp:effectExtent l="0" t="0" r="2667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5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24E" w:rsidRDefault="0005424E" w:rsidP="000542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用户数</w:t>
                            </w:r>
                            <w:r>
                              <w:rPr>
                                <w:rFonts w:hint="eastAsia"/>
                              </w:rPr>
                              <w:t>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2A460" id="矩形 26" o:spid="_x0000_s1026" style="position:absolute;left:0;text-align:left;margin-left:0;margin-top:19pt;width:71.4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" fillcolor="#4f81bd [3204]" strokecolor="#243f60 [1604]" strokeweight="2pt">
                <v:textbox>
                  <w:txbxContent>
                    <w:p w:rsidR="0005424E" w:rsidRDefault="0005424E" w:rsidP="000542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用户数</w:t>
                      </w:r>
                      <w:r>
                        <w:rPr>
                          <w:rFonts w:hint="eastAsia"/>
                        </w:rPr>
                        <w:t>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3815" w:rsidRDefault="0005424E" w:rsidP="005C050B">
      <w:r w:rsidRPr="0005424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78BFB" wp14:editId="46D1C279">
                <wp:simplePos x="0" y="0"/>
                <wp:positionH relativeFrom="margin">
                  <wp:posOffset>6037580</wp:posOffset>
                </wp:positionH>
                <wp:positionV relativeFrom="paragraph">
                  <wp:posOffset>33814</wp:posOffset>
                </wp:positionV>
                <wp:extent cx="928688" cy="564357"/>
                <wp:effectExtent l="0" t="0" r="24130" b="266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8" cy="564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24E" w:rsidRDefault="0005424E" w:rsidP="0005424E">
                            <w:pPr>
                              <w:jc w:val="center"/>
                            </w:pPr>
                            <w:r>
                              <w:t>造价</w:t>
                            </w:r>
                          </w:p>
                          <w:p w:rsidR="0005424E" w:rsidRDefault="0005424E" w:rsidP="000542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78BFB" id="矩形 34" o:spid="_x0000_s1027" style="position:absolute;left:0;text-align:left;margin-left:475.4pt;margin-top:2.65pt;width:73.15pt;height:44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" fillcolor="#4f81bd [3204]" strokecolor="#243f60 [1604]" strokeweight="2pt">
                <v:textbox>
                  <w:txbxContent>
                    <w:p w:rsidR="0005424E" w:rsidRDefault="0005424E" w:rsidP="0005424E">
                      <w:pPr>
                        <w:jc w:val="center"/>
                      </w:pPr>
                      <w:r>
                        <w:t>造价</w:t>
                      </w:r>
                    </w:p>
                    <w:p w:rsidR="0005424E" w:rsidRDefault="0005424E" w:rsidP="000542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总价格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424E"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37469B" wp14:editId="309C6321">
                <wp:simplePos x="0" y="0"/>
                <wp:positionH relativeFrom="column">
                  <wp:posOffset>5552281</wp:posOffset>
                </wp:positionH>
                <wp:positionV relativeFrom="paragraph">
                  <wp:posOffset>184785</wp:posOffset>
                </wp:positionV>
                <wp:extent cx="321469" cy="264160"/>
                <wp:effectExtent l="0" t="19050" r="40640" b="40640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469" cy="264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401B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3" o:spid="_x0000_s1026" type="#_x0000_t13" style="position:absolute;left:0;text-align:left;margin-left:437.2pt;margin-top:14.55pt;width:25.3pt;height:20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" adj="12725" fillcolor="#4f81bd [3204]" strokecolor="#243f60 [1604]" strokeweight="2pt"/>
            </w:pict>
          </mc:Fallback>
        </mc:AlternateContent>
      </w:r>
      <w:r w:rsidRPr="0005424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16B0D" wp14:editId="29C4814E">
                <wp:simplePos x="0" y="0"/>
                <wp:positionH relativeFrom="column">
                  <wp:posOffset>4537870</wp:posOffset>
                </wp:positionH>
                <wp:positionV relativeFrom="paragraph">
                  <wp:posOffset>41910</wp:posOffset>
                </wp:positionV>
                <wp:extent cx="921544" cy="542608"/>
                <wp:effectExtent l="0" t="0" r="12065" b="1016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544" cy="54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24E" w:rsidRDefault="0005424E" w:rsidP="000542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人员</w:t>
                            </w:r>
                          </w:p>
                          <w:p w:rsidR="0005424E" w:rsidRDefault="0005424E" w:rsidP="000542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16B0D" id="矩形 32" o:spid="_x0000_s1028" style="position:absolute;left:0;text-align:left;margin-left:357.3pt;margin-top:3.3pt;width:72.5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" fillcolor="#4f81bd [3204]" strokecolor="#243f60 [1604]" strokeweight="2pt">
                <v:textbox>
                  <w:txbxContent>
                    <w:p w:rsidR="0005424E" w:rsidRDefault="0005424E" w:rsidP="000542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人员</w:t>
                      </w:r>
                    </w:p>
                    <w:p w:rsidR="0005424E" w:rsidRDefault="0005424E" w:rsidP="000542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组成</w:t>
                      </w:r>
                    </w:p>
                  </w:txbxContent>
                </v:textbox>
              </v:rect>
            </w:pict>
          </mc:Fallback>
        </mc:AlternateContent>
      </w:r>
      <w:r w:rsidRPr="0005424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0BE91" wp14:editId="589B7D5E">
                <wp:simplePos x="0" y="0"/>
                <wp:positionH relativeFrom="column">
                  <wp:posOffset>4092893</wp:posOffset>
                </wp:positionH>
                <wp:positionV relativeFrom="paragraph">
                  <wp:posOffset>168275</wp:posOffset>
                </wp:positionV>
                <wp:extent cx="364331" cy="285750"/>
                <wp:effectExtent l="0" t="19050" r="36195" b="38100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31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3EF7A" id="右箭头 31" o:spid="_x0000_s1026" type="#_x0000_t13" style="position:absolute;left:0;text-align:left;margin-left:322.3pt;margin-top:13.25pt;width:28.7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" adj="13129" fillcolor="#4f81bd [3204]" strokecolor="#243f60 [1604]" strokeweight="2pt"/>
            </w:pict>
          </mc:Fallback>
        </mc:AlternateContent>
      </w:r>
      <w:r w:rsidRPr="0005424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42A08" wp14:editId="71AD5A95">
                <wp:simplePos x="0" y="0"/>
                <wp:positionH relativeFrom="column">
                  <wp:posOffset>2959100</wp:posOffset>
                </wp:positionH>
                <wp:positionV relativeFrom="paragraph">
                  <wp:posOffset>41910</wp:posOffset>
                </wp:positionV>
                <wp:extent cx="957263" cy="528638"/>
                <wp:effectExtent l="0" t="0" r="14605" b="241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3" cy="528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24E" w:rsidRDefault="0005424E" w:rsidP="000542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架构</w:t>
                            </w:r>
                          </w:p>
                          <w:p w:rsidR="0005424E" w:rsidRDefault="0005424E" w:rsidP="000542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2A08" id="矩形 30" o:spid="_x0000_s1029" style="position:absolute;left:0;text-align:left;margin-left:233pt;margin-top:3.3pt;width:75.4pt;height:4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" fillcolor="#4f81bd [3204]" strokecolor="#243f60 [1604]" strokeweight="2pt">
                <v:textbox>
                  <w:txbxContent>
                    <w:p w:rsidR="0005424E" w:rsidRDefault="0005424E" w:rsidP="000542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架构</w:t>
                      </w:r>
                    </w:p>
                    <w:p w:rsidR="0005424E" w:rsidRDefault="0005424E" w:rsidP="000542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</w:t>
                      </w:r>
                    </w:p>
                  </w:txbxContent>
                </v:textbox>
              </v:rect>
            </w:pict>
          </mc:Fallback>
        </mc:AlternateContent>
      </w:r>
      <w:r w:rsidRPr="0005424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F9815" wp14:editId="268A1D78">
                <wp:simplePos x="0" y="0"/>
                <wp:positionH relativeFrom="column">
                  <wp:posOffset>2493010</wp:posOffset>
                </wp:positionH>
                <wp:positionV relativeFrom="paragraph">
                  <wp:posOffset>182245</wp:posOffset>
                </wp:positionV>
                <wp:extent cx="350044" cy="257175"/>
                <wp:effectExtent l="0" t="19050" r="31115" b="47625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44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A111F" id="右箭头 29" o:spid="_x0000_s1026" type="#_x0000_t13" style="position:absolute;left:0;text-align:left;margin-left:196.3pt;margin-top:14.35pt;width:27.5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" adj="13665" fillcolor="#4f81bd [3204]" strokecolor="#243f60 [1604]" strokeweight="2pt"/>
            </w:pict>
          </mc:Fallback>
        </mc:AlternateContent>
      </w:r>
      <w:r w:rsidRPr="0005424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A25C1" wp14:editId="71E73706">
                <wp:simplePos x="0" y="0"/>
                <wp:positionH relativeFrom="column">
                  <wp:posOffset>999966</wp:posOffset>
                </wp:positionH>
                <wp:positionV relativeFrom="paragraph">
                  <wp:posOffset>140335</wp:posOffset>
                </wp:positionV>
                <wp:extent cx="392907" cy="300038"/>
                <wp:effectExtent l="0" t="19050" r="45720" b="43180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07" cy="3000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EFD5E" id="右箭头 27" o:spid="_x0000_s1026" type="#_x0000_t13" style="position:absolute;left:0;text-align:left;margin-left:78.75pt;margin-top:11.05pt;width:30.95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" adj="13353" fillcolor="#4f81bd [3204]" strokecolor="#243f60 [1604]" strokeweight="2pt"/>
            </w:pict>
          </mc:Fallback>
        </mc:AlternateContent>
      </w:r>
      <w:r w:rsidRPr="0005424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3406B" wp14:editId="710B1E70">
                <wp:simplePos x="0" y="0"/>
                <wp:positionH relativeFrom="column">
                  <wp:posOffset>1516062</wp:posOffset>
                </wp:positionH>
                <wp:positionV relativeFrom="paragraph">
                  <wp:posOffset>20478</wp:posOffset>
                </wp:positionV>
                <wp:extent cx="864393" cy="528637"/>
                <wp:effectExtent l="0" t="0" r="12065" b="241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93" cy="528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24E" w:rsidRDefault="0005424E" w:rsidP="000542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项目规模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406B" id="矩形 28" o:spid="_x0000_s1030" style="position:absolute;left:0;text-align:left;margin-left:119.35pt;margin-top:1.6pt;width:68.05pt;height:4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" fillcolor="#4f81bd [3204]" strokecolor="#243f60 [1604]" strokeweight="2pt">
                <v:textbox>
                  <w:txbxContent>
                    <w:p w:rsidR="0005424E" w:rsidRDefault="0005424E" w:rsidP="000542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项目规模</w:t>
                      </w:r>
                    </w:p>
                  </w:txbxContent>
                </v:textbox>
              </v:rect>
            </w:pict>
          </mc:Fallback>
        </mc:AlternateContent>
      </w:r>
    </w:p>
    <w:p w:rsidR="00793815" w:rsidRDefault="00793815" w:rsidP="005C050B"/>
    <w:p w:rsidR="00006FDA" w:rsidRDefault="00006FDA" w:rsidP="005C050B"/>
    <w:p w:rsidR="00BC272F" w:rsidRDefault="00BC272F" w:rsidP="005C050B"/>
    <w:p w:rsidR="00BE195C" w:rsidRDefault="00BE195C" w:rsidP="005C050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231DA" w:rsidTr="003231DA">
        <w:tc>
          <w:tcPr>
            <w:tcW w:w="11046" w:type="dxa"/>
          </w:tcPr>
          <w:p w:rsidR="003231DA" w:rsidRPr="0005424E" w:rsidRDefault="003231DA" w:rsidP="003231DA">
            <w:pPr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5424E"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用户数量</w:t>
            </w:r>
            <w:r w:rsidRPr="0005424E"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-&gt;</w:t>
            </w:r>
            <w:r w:rsidRPr="0005424E"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项目规模</w:t>
            </w:r>
            <w:r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：一个项目多大多复杂是由用这个项目的人的数量决定的</w:t>
            </w:r>
          </w:p>
          <w:p w:rsidR="003231DA" w:rsidRDefault="003231DA" w:rsidP="003231DA">
            <w:proofErr w:type="spellStart"/>
            <w:r>
              <w:t>Gmall</w:t>
            </w:r>
            <w:proofErr w:type="spellEnd"/>
            <w:r>
              <w:t>商城注册用户数：</w:t>
            </w:r>
            <w:r>
              <w:t>50</w:t>
            </w:r>
            <w:r>
              <w:t>万</w:t>
            </w:r>
          </w:p>
          <w:p w:rsidR="003231DA" w:rsidRDefault="00777198" w:rsidP="003231DA">
            <w:pPr>
              <w:rPr>
                <w:rFonts w:hint="eastAsia"/>
              </w:rPr>
            </w:pPr>
            <w:r>
              <w:t>在需求阶段，</w:t>
            </w:r>
            <w:r w:rsidR="003231DA">
              <w:t>我们通过对</w:t>
            </w:r>
            <w:proofErr w:type="spellStart"/>
            <w:r w:rsidR="003231DA">
              <w:t>gmall</w:t>
            </w:r>
            <w:proofErr w:type="spellEnd"/>
            <w:r w:rsidR="003231DA">
              <w:t>商城的</w:t>
            </w:r>
            <w:r w:rsidR="003231DA">
              <w:t>50</w:t>
            </w:r>
            <w:r w:rsidR="003231DA">
              <w:t>万用户的分析</w:t>
            </w:r>
            <w:r w:rsidR="003231DA">
              <w:rPr>
                <w:rFonts w:hint="eastAsia"/>
              </w:rPr>
              <w:t>(</w:t>
            </w:r>
            <w:r w:rsidR="003231DA">
              <w:rPr>
                <w:rFonts w:hint="eastAsia"/>
              </w:rPr>
              <w:t>年龄、性别、阶层、习惯、工作等等</w:t>
            </w:r>
            <w:r w:rsidR="003231DA">
              <w:rPr>
                <w:rFonts w:hint="eastAsia"/>
              </w:rPr>
              <w:t>)</w:t>
            </w:r>
          </w:p>
          <w:p w:rsidR="003231DA" w:rsidRDefault="003231DA" w:rsidP="003231DA">
            <w:r>
              <w:t>推测出可能有</w:t>
            </w:r>
            <w:r>
              <w:t>5</w:t>
            </w:r>
            <w:r>
              <w:t>万人同时在线</w:t>
            </w:r>
            <w:r>
              <w:rPr>
                <w:rFonts w:hint="eastAsia"/>
              </w:rPr>
              <w:t>，最高并发数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左右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这个要根据具体情况而定，每个系统都不一样</w:t>
            </w:r>
            <w:r>
              <w:rPr>
                <w:rFonts w:hint="eastAsia"/>
              </w:rPr>
              <w:t>)</w:t>
            </w:r>
          </w:p>
          <w:p w:rsidR="003231DA" w:rsidRDefault="003231DA" w:rsidP="003231DA"/>
          <w:p w:rsidR="003231DA" w:rsidRPr="003A104D" w:rsidRDefault="003231DA" w:rsidP="003231DA">
            <w:pPr>
              <w:rPr>
                <w:rFonts w:hint="eastAsia"/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A104D">
              <w:rPr>
                <w:rFonts w:hint="eastAsia"/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并发数量</w:t>
            </w:r>
            <w:r w:rsidRPr="003A104D">
              <w:rPr>
                <w:rFonts w:hint="eastAsia"/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  <w:r w:rsidRPr="003A104D"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&gt;</w:t>
            </w:r>
            <w:r w:rsidRPr="003A104D"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服务器数量</w:t>
            </w:r>
            <w:r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：一个项目用多少台服务器，要看这个项目最高需要承载多大的并发</w:t>
            </w:r>
          </w:p>
          <w:p w:rsidR="003231DA" w:rsidRDefault="003231DA" w:rsidP="003231DA">
            <w:pPr>
              <w:rPr>
                <w:rFonts w:hint="eastAsia"/>
              </w:rPr>
            </w:pPr>
            <w:r>
              <w:t>如果一个项目要最高要承载</w:t>
            </w:r>
            <w:r>
              <w:t>5000</w:t>
            </w:r>
            <w:r>
              <w:t>的并发，那么我们可以粗略估算一下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按照每个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并发计算</w:t>
            </w:r>
            <w:r>
              <w:rPr>
                <w:rFonts w:hint="eastAsia"/>
              </w:rPr>
              <w:t>)</w:t>
            </w:r>
          </w:p>
          <w:p w:rsidR="003231DA" w:rsidRDefault="003231DA" w:rsidP="003231DA">
            <w:r>
              <w:t>我们需要至少：</w:t>
            </w:r>
            <w:r>
              <w:t>25</w:t>
            </w:r>
            <w:r>
              <w:t>个</w:t>
            </w:r>
            <w:r>
              <w:t>web</w:t>
            </w:r>
            <w:r>
              <w:t>服务</w:t>
            </w:r>
            <w:r>
              <w:rPr>
                <w:rFonts w:hint="eastAsia"/>
              </w:rPr>
              <w:t>(</w:t>
            </w:r>
            <w:r>
              <w:t>或者</w:t>
            </w:r>
            <w:r>
              <w:t xml:space="preserve">tomcat) </w:t>
            </w:r>
          </w:p>
          <w:p w:rsidR="003231DA" w:rsidRDefault="003231DA" w:rsidP="003231DA">
            <w:pPr>
              <w:ind w:firstLineChars="700" w:firstLine="1680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双核</w:t>
            </w:r>
            <w:r>
              <w:rPr>
                <w:rFonts w:hint="eastAsia"/>
              </w:rPr>
              <w:t>4G)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服务器或者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个</w:t>
            </w:r>
            <w:proofErr w:type="gramStart"/>
            <w:r>
              <w:rPr>
                <w:rFonts w:hint="eastAsia"/>
              </w:rPr>
              <w:t>物理机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最低双核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内存配置</w:t>
            </w:r>
            <w:r>
              <w:rPr>
                <w:rFonts w:hint="eastAsia"/>
              </w:rPr>
              <w:t>)</w:t>
            </w:r>
          </w:p>
          <w:p w:rsidR="003231DA" w:rsidRDefault="003231DA" w:rsidP="003231DA">
            <w:pPr>
              <w:ind w:firstLineChars="700" w:firstLine="1680"/>
              <w:rPr>
                <w:rFonts w:hint="eastAsia"/>
              </w:rPr>
            </w:pPr>
          </w:p>
          <w:p w:rsidR="003231DA" w:rsidRDefault="003231DA" w:rsidP="003231DA">
            <w:pPr>
              <w:rPr>
                <w:rFonts w:hint="eastAsia"/>
              </w:rPr>
            </w:pPr>
            <w:r w:rsidRPr="00DA7FF9">
              <w:rPr>
                <w:b/>
                <w:color w:val="4F81BD" w:themeColor="accent1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注意：</w:t>
            </w:r>
            <w:r>
              <w:t>因为使用了</w:t>
            </w:r>
            <w:proofErr w:type="spellStart"/>
            <w:r>
              <w:t>springboot</w:t>
            </w:r>
            <w:proofErr w:type="spellEnd"/>
            <w:r>
              <w:t>的</w:t>
            </w:r>
            <w:proofErr w:type="gramStart"/>
            <w:r>
              <w:t>微服务</w:t>
            </w:r>
            <w:proofErr w:type="gramEnd"/>
            <w:r>
              <w:t>架构，这</w:t>
            </w:r>
            <w:r>
              <w:t>5000</w:t>
            </w:r>
            <w:r>
              <w:t>并发并不是都访问一个功能模块所产生的，一般是高峰期的高访问量的功能模块的并发总和</w:t>
            </w:r>
          </w:p>
          <w:p w:rsidR="003231DA" w:rsidRDefault="003231DA" w:rsidP="003231DA">
            <w:r w:rsidRPr="00F32DBB"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所以：</w:t>
            </w:r>
            <w:r>
              <w:t>我们的网站的</w:t>
            </w:r>
            <w:r w:rsidRPr="00193906">
              <w:rPr>
                <w:color w:val="FF0000"/>
              </w:rPr>
              <w:t>主要功能模块</w:t>
            </w:r>
            <w:r>
              <w:t>能够承载的并发数总和，不能低于</w:t>
            </w:r>
            <w:r>
              <w:t>5000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如首页、搜索、详情、购物车</w:t>
            </w:r>
            <w:r w:rsidR="00AE0CF7">
              <w:rPr>
                <w:rFonts w:hint="eastAsia"/>
              </w:rPr>
              <w:t>、用户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</w:p>
          <w:p w:rsidR="003231DA" w:rsidRPr="003231DA" w:rsidRDefault="003231DA" w:rsidP="005C050B"/>
        </w:tc>
      </w:tr>
    </w:tbl>
    <w:p w:rsidR="003231DA" w:rsidRDefault="003231DA" w:rsidP="005C050B">
      <w:pPr>
        <w:rPr>
          <w:rFonts w:hint="eastAsia"/>
        </w:rPr>
      </w:pPr>
    </w:p>
    <w:p w:rsidR="00006FDA" w:rsidRDefault="00006FDA" w:rsidP="005C050B"/>
    <w:p w:rsidR="003231DA" w:rsidRDefault="003231DA" w:rsidP="005C050B"/>
    <w:p w:rsidR="003231DA" w:rsidRDefault="003231DA" w:rsidP="005C050B"/>
    <w:p w:rsidR="003231DA" w:rsidRDefault="003231DA" w:rsidP="005C050B"/>
    <w:p w:rsidR="003231DA" w:rsidRDefault="003231DA" w:rsidP="005C050B"/>
    <w:p w:rsidR="003231DA" w:rsidRDefault="003231DA" w:rsidP="005C050B"/>
    <w:p w:rsidR="003231DA" w:rsidRDefault="003231DA" w:rsidP="005C050B">
      <w:pPr>
        <w:rPr>
          <w:rFonts w:hint="eastAsia"/>
        </w:rPr>
      </w:pPr>
    </w:p>
    <w:p w:rsidR="003231DA" w:rsidRDefault="003231DA" w:rsidP="005C050B">
      <w:pPr>
        <w:rPr>
          <w:rFonts w:hint="eastAsia"/>
        </w:rPr>
      </w:pPr>
    </w:p>
    <w:p w:rsidR="00006FDA" w:rsidRDefault="00006FDA" w:rsidP="005C050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36671</wp:posOffset>
                </wp:positionH>
                <wp:positionV relativeFrom="paragraph">
                  <wp:posOffset>48736</wp:posOffset>
                </wp:positionV>
                <wp:extent cx="7079457" cy="3257550"/>
                <wp:effectExtent l="0" t="0" r="2667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9457" cy="325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23F49" id="矩形 6" o:spid="_x0000_s1026" style="position:absolute;left:0;text-align:left;margin-left:2.9pt;margin-top:3.85pt;width:557.45pt;height:25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" fillcolor="white [3201]" strokecolor="black [3200]" strokeweight="2pt"/>
            </w:pict>
          </mc:Fallback>
        </mc:AlternateContent>
      </w:r>
    </w:p>
    <w:p w:rsidR="00006FDA" w:rsidRDefault="00006FDA" w:rsidP="005C050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5502275</wp:posOffset>
                </wp:positionH>
                <wp:positionV relativeFrom="paragraph">
                  <wp:posOffset>176054</wp:posOffset>
                </wp:positionV>
                <wp:extent cx="1014413" cy="514350"/>
                <wp:effectExtent l="0" t="0" r="14605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13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FDA" w:rsidRDefault="00006FDA" w:rsidP="00006F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31" style="position:absolute;left:0;text-align:left;margin-left:433.25pt;margin-top:13.85pt;width:79.9pt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" fillcolor="#4f81bd [3204]" strokecolor="#243f60 [1604]" strokeweight="2pt">
                <v:textbox>
                  <w:txbxContent>
                    <w:p w:rsidR="00006FDA" w:rsidRDefault="00006FDA" w:rsidP="00006F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0F25B4" wp14:editId="6A261F5D">
                <wp:simplePos x="0" y="0"/>
                <wp:positionH relativeFrom="margin">
                  <wp:posOffset>3744595</wp:posOffset>
                </wp:positionH>
                <wp:positionV relativeFrom="paragraph">
                  <wp:posOffset>204788</wp:posOffset>
                </wp:positionV>
                <wp:extent cx="1107281" cy="571500"/>
                <wp:effectExtent l="0" t="0" r="17145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281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FDA" w:rsidRDefault="00006FDA" w:rsidP="00006F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F25B4" id="椭圆 13" o:spid="_x0000_s1032" style="position:absolute;left:0;text-align:left;margin-left:294.85pt;margin-top:16.15pt;width:87.2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" fillcolor="#4f81bd [3204]" strokecolor="#243f60 [1604]" strokeweight="2pt">
                <v:textbox>
                  <w:txbxContent>
                    <w:p w:rsidR="00006FDA" w:rsidRDefault="00006FDA" w:rsidP="00006F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购物车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622459</wp:posOffset>
                </wp:positionH>
                <wp:positionV relativeFrom="paragraph">
                  <wp:posOffset>162083</wp:posOffset>
                </wp:positionV>
                <wp:extent cx="907256" cy="549910"/>
                <wp:effectExtent l="0" t="0" r="26670" b="2159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56" cy="549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FDA" w:rsidRDefault="00006FDA" w:rsidP="00006F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1" o:spid="_x0000_s1033" style="position:absolute;left:0;text-align:left;margin-left:49pt;margin-top:12.75pt;width:71.45pt;height:43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" fillcolor="#4f81bd [3204]" strokecolor="#243f60 [1604]" strokeweight="2pt">
                <v:textbox>
                  <w:txbxContent>
                    <w:p w:rsidR="00006FDA" w:rsidRDefault="00006FDA" w:rsidP="00006F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108FCF" wp14:editId="3D69C766">
                <wp:simplePos x="0" y="0"/>
                <wp:positionH relativeFrom="margin">
                  <wp:posOffset>2301717</wp:posOffset>
                </wp:positionH>
                <wp:positionV relativeFrom="paragraph">
                  <wp:posOffset>175895</wp:posOffset>
                </wp:positionV>
                <wp:extent cx="864394" cy="585787"/>
                <wp:effectExtent l="0" t="0" r="12065" b="2413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94" cy="5857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FDA" w:rsidRDefault="00006FDA" w:rsidP="00006F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08FCF" id="椭圆 12" o:spid="_x0000_s1034" style="position:absolute;left:0;text-align:left;margin-left:181.25pt;margin-top:13.85pt;width:68.05pt;height:46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" fillcolor="#4f81bd [3204]" strokecolor="#243f60 [1604]" strokeweight="2pt">
                <v:textbox>
                  <w:txbxContent>
                    <w:p w:rsidR="00006FDA" w:rsidRDefault="00006FDA" w:rsidP="00006F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265748</wp:posOffset>
                </wp:positionH>
                <wp:positionV relativeFrom="paragraph">
                  <wp:posOffset>47625</wp:posOffset>
                </wp:positionV>
                <wp:extent cx="6493669" cy="807243"/>
                <wp:effectExtent l="0" t="0" r="21590" b="1206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3669" cy="8072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83D0C6" id="圆角矩形 10" o:spid="_x0000_s1026" style="position:absolute;left:0;text-align:left;margin-left:20.95pt;margin-top:3.75pt;width:511.3pt;height:6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" fillcolor="white [3201]" strokecolor="#f79646 [3209]" strokeweight="2pt"/>
            </w:pict>
          </mc:Fallback>
        </mc:AlternateContent>
      </w:r>
    </w:p>
    <w:p w:rsidR="00006FDA" w:rsidRDefault="00006FDA" w:rsidP="005C050B"/>
    <w:p w:rsidR="00006FDA" w:rsidRDefault="00006FDA" w:rsidP="005C050B"/>
    <w:p w:rsidR="00006FDA" w:rsidRDefault="00006FDA" w:rsidP="005C050B"/>
    <w:p w:rsidR="00006FDA" w:rsidRDefault="00006FDA" w:rsidP="005C050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1BE542" wp14:editId="2436C0F6">
                <wp:simplePos x="0" y="0"/>
                <wp:positionH relativeFrom="column">
                  <wp:posOffset>5854541</wp:posOffset>
                </wp:positionH>
                <wp:positionV relativeFrom="paragraph">
                  <wp:posOffset>75565</wp:posOffset>
                </wp:positionV>
                <wp:extent cx="436245" cy="435769"/>
                <wp:effectExtent l="19050" t="19050" r="40005" b="21590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3576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545B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9" o:spid="_x0000_s1026" type="#_x0000_t68" style="position:absolute;left:0;text-align:left;margin-left:461pt;margin-top:5.95pt;width:34.35pt;height:34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1BE542" wp14:editId="2436C0F6">
                <wp:simplePos x="0" y="0"/>
                <wp:positionH relativeFrom="column">
                  <wp:posOffset>4075907</wp:posOffset>
                </wp:positionH>
                <wp:positionV relativeFrom="paragraph">
                  <wp:posOffset>89535</wp:posOffset>
                </wp:positionV>
                <wp:extent cx="436245" cy="435769"/>
                <wp:effectExtent l="19050" t="19050" r="40005" b="21590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3576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B52D9" id="上箭头 18" o:spid="_x0000_s1026" type="#_x0000_t68" style="position:absolute;left:0;text-align:left;margin-left:320.95pt;margin-top:7.05pt;width:34.35pt;height:34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1BE542" wp14:editId="2436C0F6">
                <wp:simplePos x="0" y="0"/>
                <wp:positionH relativeFrom="column">
                  <wp:posOffset>2496661</wp:posOffset>
                </wp:positionH>
                <wp:positionV relativeFrom="paragraph">
                  <wp:posOffset>103982</wp:posOffset>
                </wp:positionV>
                <wp:extent cx="436245" cy="435769"/>
                <wp:effectExtent l="19050" t="19050" r="40005" b="21590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3576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E8812" id="上箭头 17" o:spid="_x0000_s1026" type="#_x0000_t68" style="position:absolute;left:0;text-align:left;margin-left:196.6pt;margin-top:8.2pt;width:34.35pt;height:34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865188</wp:posOffset>
                </wp:positionH>
                <wp:positionV relativeFrom="paragraph">
                  <wp:posOffset>101600</wp:posOffset>
                </wp:positionV>
                <wp:extent cx="436245" cy="435769"/>
                <wp:effectExtent l="19050" t="19050" r="40005" b="2159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3576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B82DC" id="上箭头 16" o:spid="_x0000_s1026" type="#_x0000_t68" style="position:absolute;left:0;text-align:left;margin-left:68.15pt;margin-top:8pt;width:34.35pt;height:34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" adj="10800" fillcolor="#4f81bd [3204]" strokecolor="#243f60 [1604]" strokeweight="2pt"/>
            </w:pict>
          </mc:Fallback>
        </mc:AlternateContent>
      </w:r>
    </w:p>
    <w:p w:rsidR="00006FDA" w:rsidRDefault="00006FDA" w:rsidP="005C050B"/>
    <w:p w:rsidR="00006FDA" w:rsidRDefault="00006FDA" w:rsidP="005C050B"/>
    <w:p w:rsidR="00006FDA" w:rsidRDefault="00216649" w:rsidP="005C050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3621564</wp:posOffset>
                </wp:positionH>
                <wp:positionV relativeFrom="paragraph">
                  <wp:posOffset>11589</wp:posOffset>
                </wp:positionV>
                <wp:extent cx="1343025" cy="835819"/>
                <wp:effectExtent l="19050" t="0" r="47625" b="40640"/>
                <wp:wrapNone/>
                <wp:docPr id="7" name="云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3581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DA" w:rsidRDefault="00697392" w:rsidP="00006F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10</w:t>
                            </w:r>
                            <w:r w:rsidR="00006FDA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云形 7" o:spid="_x0000_s1035" style="position:absolute;left:0;text-align:left;margin-left:285.15pt;margin-top:.9pt;width:105.75pt;height:6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45899,506464;67151,491044;215381,675214;180935,682586;512277,756300;491510,722635;896189,672351;887889,709285;1061021,444106;1162090,582171;1299439,297064;1254423,348838;1191437,104980;1193800,129436;903993,76462;927060,45274;688331,91321;699492,64428;435240,100453;475655,126534;128302,305480;121245,278026" o:connectangles="0,0,0,0,0,0,0,0,0,0,0,0,0,0,0,0,0,0,0,0,0,0" textboxrect="0,0,43200,43200"/>
                <v:textbox>
                  <w:txbxContent>
                    <w:p w:rsidR="00006FDA" w:rsidRDefault="00697392" w:rsidP="00006F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10</w:t>
                      </w:r>
                      <w:r w:rsidR="00006FDA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006FD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5366068</wp:posOffset>
                </wp:positionH>
                <wp:positionV relativeFrom="paragraph">
                  <wp:posOffset>61595</wp:posOffset>
                </wp:positionV>
                <wp:extent cx="1435894" cy="814387"/>
                <wp:effectExtent l="19050" t="0" r="31115" b="43180"/>
                <wp:wrapNone/>
                <wp:docPr id="15" name="云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894" cy="814387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FDA" w:rsidRDefault="00006FDA" w:rsidP="00006F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。。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云形 15" o:spid="_x0000_s1036" style="position:absolute;left:0;text-align:left;margin-left:422.55pt;margin-top:4.85pt;width:113.05pt;height:6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color="#4e6128 [1606]" strokeweight="2pt">
                <v:stroke joinstyle="miter"/>
                <v:formulas/>
                <v:path arrowok="t" o:connecttype="custom" o:connectlocs="155987,493477;71795,478452;230275,657900;193447,665083;547700,736907;525497,704105;958160,655110;949285,691098;1134389,432718;1242447,567243;1389294,289447;1341165,339893;1273824,102289;1276350,126117;966503,74501;991166,44113;735929,88979;747861,62776;465336,97877;508546,123289;137174,297647;129629,270897" o:connectangles="0,0,0,0,0,0,0,0,0,0,0,0,0,0,0,0,0,0,0,0,0,0" textboxrect="0,0,43200,43200"/>
                <v:textbox>
                  <w:txbxContent>
                    <w:p w:rsidR="00006FDA" w:rsidRDefault="00006FDA" w:rsidP="00006F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。</w:t>
                      </w:r>
                      <w:r>
                        <w:t>。。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。。</w:t>
                      </w:r>
                    </w:p>
                  </w:txbxContent>
                </v:textbox>
              </v:shape>
            </w:pict>
          </mc:Fallback>
        </mc:AlternateContent>
      </w:r>
      <w:r w:rsidR="00006F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9B4A3B" wp14:editId="0F7BC6AD">
                <wp:simplePos x="0" y="0"/>
                <wp:positionH relativeFrom="margin">
                  <wp:posOffset>2143442</wp:posOffset>
                </wp:positionH>
                <wp:positionV relativeFrom="paragraph">
                  <wp:posOffset>111602</wp:posOffset>
                </wp:positionV>
                <wp:extent cx="1192530" cy="714375"/>
                <wp:effectExtent l="19050" t="0" r="45720" b="47625"/>
                <wp:wrapNone/>
                <wp:docPr id="8" name="云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7143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DA" w:rsidRDefault="00697392" w:rsidP="00006F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2</w:t>
                            </w:r>
                            <w:r w:rsidR="00006FDA"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4A3B" id="云形 8" o:spid="_x0000_s1037" style="position:absolute;left:0;text-align:left;margin-left:168.75pt;margin-top:8.8pt;width:93.9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9550,432875;59627,419695;191246,577106;160660,583406;454873,646410;436433,617637;795765,574658;788395,606227;942126,379578;1031870,497582;1153828,253901;1113856,298152;1057929,89727;1060027,110629;802694,65352;823177,38695;611199,78052;621109,55066;386468,85857;422354,108148;113925,261094;107659,237629" o:connectangles="0,0,0,0,0,0,0,0,0,0,0,0,0,0,0,0,0,0,0,0,0,0" textboxrect="0,0,43200,43200"/>
                <v:textbox>
                  <w:txbxContent>
                    <w:p w:rsidR="00006FDA" w:rsidRDefault="00697392" w:rsidP="00006F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2</w:t>
                      </w:r>
                      <w:r w:rsidR="00006FDA">
                        <w:t>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F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4429A" wp14:editId="56DBE4A3">
                <wp:simplePos x="0" y="0"/>
                <wp:positionH relativeFrom="column">
                  <wp:posOffset>213995</wp:posOffset>
                </wp:positionH>
                <wp:positionV relativeFrom="paragraph">
                  <wp:posOffset>3175</wp:posOffset>
                </wp:positionV>
                <wp:extent cx="1693068" cy="992981"/>
                <wp:effectExtent l="19050" t="0" r="40640" b="36195"/>
                <wp:wrapNone/>
                <wp:docPr id="9" name="云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068" cy="99298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DA" w:rsidRDefault="00697392" w:rsidP="00006FDA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06FDA"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429A" id="云形 9" o:spid="_x0000_s1038" style="position:absolute;left:0;text-align:left;margin-left:16.85pt;margin-top:.25pt;width:133.3pt;height:7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83925,601696;84653,583376;271518,802177;228094,810934;645796,898510;619616,858515;1129770,798775;1119306,842655;1337563,527613;1464974,691639;1638122,352922;1581373,414432;1501971,124720;1504949,153774;1139607,90839;1168687,53786;867737,108492;881806,76542;548679,119342;599628,150326;161743,362921;152846,330304" o:connectangles="0,0,0,0,0,0,0,0,0,0,0,0,0,0,0,0,0,0,0,0,0,0" textboxrect="0,0,43200,43200"/>
                <v:textbox>
                  <w:txbxContent>
                    <w:p w:rsidR="00006FDA" w:rsidRDefault="00697392" w:rsidP="00006FDA">
                      <w:pPr>
                        <w:jc w:val="center"/>
                      </w:pPr>
                      <w:r>
                        <w:t>1</w:t>
                      </w:r>
                      <w:r w:rsidR="00006FDA"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</w:p>
    <w:p w:rsidR="00006FDA" w:rsidRDefault="00006FDA" w:rsidP="005C050B"/>
    <w:p w:rsidR="00006FDA" w:rsidRDefault="00006FDA" w:rsidP="005C050B"/>
    <w:p w:rsidR="00006FDA" w:rsidRDefault="00006FDA" w:rsidP="005C050B"/>
    <w:p w:rsidR="00006FDA" w:rsidRDefault="00006FDA" w:rsidP="005C050B"/>
    <w:p w:rsidR="00006FDA" w:rsidRDefault="00006FDA" w:rsidP="005C050B"/>
    <w:p w:rsidR="00006FDA" w:rsidRDefault="00006FDA" w:rsidP="005C050B">
      <w:pPr>
        <w:rPr>
          <w:rFonts w:hint="eastAsia"/>
        </w:rPr>
      </w:pPr>
    </w:p>
    <w:p w:rsidR="00793815" w:rsidRDefault="00793815" w:rsidP="005C05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05424E" w:rsidTr="0005424E">
        <w:tc>
          <w:tcPr>
            <w:tcW w:w="11046" w:type="dxa"/>
          </w:tcPr>
          <w:p w:rsidR="00B62220" w:rsidRDefault="00B62220" w:rsidP="0005424E"/>
          <w:p w:rsidR="00B62220" w:rsidRPr="00B62220" w:rsidRDefault="00B62220" w:rsidP="0005424E">
            <w:pPr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62220"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服务器资源</w:t>
            </w:r>
            <w:r w:rsidR="00216649">
              <w:rPr>
                <w:rFonts w:hint="eastAsia"/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：</w:t>
            </w:r>
            <w:r w:rsidR="00FC1B1C">
              <w:rPr>
                <w:rFonts w:hint="eastAsia"/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以上</w:t>
            </w:r>
            <w:r w:rsidR="0060073F">
              <w:rPr>
                <w:rFonts w:hint="eastAsia"/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所说的</w:t>
            </w:r>
            <w:r w:rsidR="0060073F">
              <w:rPr>
                <w:rFonts w:hint="eastAsia"/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5000</w:t>
            </w:r>
            <w:r w:rsidR="0060073F">
              <w:rPr>
                <w:rFonts w:hint="eastAsia"/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并发的</w:t>
            </w:r>
            <w:proofErr w:type="spellStart"/>
            <w:r w:rsidR="0060073F">
              <w:rPr>
                <w:rFonts w:hint="eastAsia"/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gmall</w:t>
            </w:r>
            <w:proofErr w:type="spellEnd"/>
            <w:r w:rsidR="0060073F">
              <w:rPr>
                <w:rFonts w:hint="eastAsia"/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商城</w:t>
            </w:r>
            <w:r w:rsidR="00841B90">
              <w:rPr>
                <w:rFonts w:hint="eastAsia"/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,</w:t>
            </w:r>
            <w:r w:rsidR="00FC1B1C">
              <w:rPr>
                <w:rFonts w:hint="eastAsia"/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我们需要多少台服务器？</w:t>
            </w:r>
          </w:p>
          <w:p w:rsidR="00B62220" w:rsidRDefault="00B62220" w:rsidP="0005424E">
            <w:r>
              <w:rPr>
                <w:rFonts w:hint="eastAsia"/>
              </w:rPr>
              <w:t>按照之前的分析结果</w:t>
            </w:r>
            <w:r w:rsidR="00BC6481">
              <w:rPr>
                <w:rFonts w:hint="eastAsia"/>
              </w:rPr>
              <w:t>，我们系统所需要的</w:t>
            </w:r>
            <w:r w:rsidR="00BC6481">
              <w:rPr>
                <w:rFonts w:hint="eastAsia"/>
              </w:rPr>
              <w:t>web</w:t>
            </w:r>
            <w:r w:rsidR="00BC6481">
              <w:rPr>
                <w:rFonts w:hint="eastAsia"/>
              </w:rPr>
              <w:t>服务必须保证</w:t>
            </w:r>
            <w:r w:rsidR="00BC6481">
              <w:rPr>
                <w:rFonts w:hint="eastAsia"/>
              </w:rPr>
              <w:t>25</w:t>
            </w:r>
            <w:r w:rsidR="00BC6481">
              <w:rPr>
                <w:rFonts w:hint="eastAsia"/>
              </w:rPr>
              <w:t>个以上，服务器必须保证</w:t>
            </w:r>
            <w:r w:rsidR="00BC6481">
              <w:rPr>
                <w:rFonts w:hint="eastAsia"/>
              </w:rPr>
              <w:t>13</w:t>
            </w:r>
            <w:r w:rsidR="00BC6481">
              <w:rPr>
                <w:rFonts w:hint="eastAsia"/>
              </w:rPr>
              <w:t>台以上</w:t>
            </w:r>
            <w:r>
              <w:t>，但这远远不够，因为我们还有其他的应用模块和各个</w:t>
            </w:r>
            <w:proofErr w:type="gramStart"/>
            <w:r>
              <w:t>非应用</w:t>
            </w:r>
            <w:proofErr w:type="gramEnd"/>
            <w:r>
              <w:t>服务器</w:t>
            </w:r>
            <w:r>
              <w:rPr>
                <w:rFonts w:hint="eastAsia"/>
              </w:rPr>
              <w:t>(</w:t>
            </w:r>
            <w:r>
              <w:t>如数据库、缓存、</w:t>
            </w:r>
            <w:proofErr w:type="gramStart"/>
            <w:r>
              <w:t>搜素引擎</w:t>
            </w:r>
            <w:proofErr w:type="gramEnd"/>
            <w:r>
              <w:t>、消息队列等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 w:rsidR="004F5A3B">
              <w:t>按照</w:t>
            </w:r>
            <w:r w:rsidR="004A467F">
              <w:t>这样的算法</w:t>
            </w:r>
            <w:r w:rsidR="008156B7">
              <w:t>，加上其他功能模块所需要的服务器数量，</w:t>
            </w:r>
            <w:r>
              <w:t>还有</w:t>
            </w:r>
            <w:proofErr w:type="gramStart"/>
            <w:r>
              <w:t>非应用</w:t>
            </w:r>
            <w:proofErr w:type="gramEnd"/>
            <w:r>
              <w:t>服务器，</w:t>
            </w:r>
          </w:p>
          <w:p w:rsidR="004F5A3B" w:rsidRPr="00B62220" w:rsidRDefault="00B62220" w:rsidP="00B62220">
            <w:pPr>
              <w:rPr>
                <w:rFonts w:hint="eastAsia"/>
              </w:rPr>
            </w:pPr>
            <w:r>
              <w:t>我们需要的服务器资源约等于：</w:t>
            </w:r>
            <w:r>
              <w:t>50</w:t>
            </w:r>
            <w:r>
              <w:t>台</w:t>
            </w:r>
            <w:r>
              <w:t>web</w:t>
            </w:r>
            <w:r>
              <w:t>服务器，或者说至少</w:t>
            </w:r>
            <w:r>
              <w:t>25</w:t>
            </w:r>
            <w:r w:rsidR="00244806">
              <w:t>台</w:t>
            </w:r>
            <w:proofErr w:type="spellStart"/>
            <w:r>
              <w:t>linux</w:t>
            </w:r>
            <w:proofErr w:type="spellEnd"/>
            <w:r>
              <w:t>虚拟机或者物理机</w:t>
            </w:r>
          </w:p>
          <w:p w:rsidR="0005424E" w:rsidRDefault="006C5546" w:rsidP="0005424E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3577C2">
              <w:rPr>
                <w:rFonts w:hint="eastAsia"/>
              </w:rPr>
              <w:t>这里我们还可以继续延伸一下，如果不少于</w:t>
            </w:r>
            <w:r w:rsidR="003577C2">
              <w:rPr>
                <w:rFonts w:hint="eastAsia"/>
              </w:rPr>
              <w:t>25</w:t>
            </w:r>
            <w:r w:rsidR="003577C2">
              <w:rPr>
                <w:rFonts w:hint="eastAsia"/>
              </w:rPr>
              <w:t>太的硬件物理机，按照每台</w:t>
            </w:r>
            <w:proofErr w:type="gramStart"/>
            <w:r w:rsidR="003577C2">
              <w:rPr>
                <w:rFonts w:hint="eastAsia"/>
              </w:rPr>
              <w:t>物理机</w:t>
            </w:r>
            <w:proofErr w:type="gramEnd"/>
            <w:r w:rsidR="003577C2">
              <w:rPr>
                <w:rFonts w:hint="eastAsia"/>
              </w:rPr>
              <w:t>3</w:t>
            </w:r>
            <w:r w:rsidR="003577C2">
              <w:rPr>
                <w:rFonts w:hint="eastAsia"/>
              </w:rPr>
              <w:t>万的报价，我们需要花多少钱在硬件服务器上？</w:t>
            </w:r>
            <w:r w:rsidR="003577C2">
              <w:t>当然硬件服务器不止有应用层的服务器，还应该有网络服务器、防火墙、负载均衡等等</w:t>
            </w:r>
            <w:r>
              <w:rPr>
                <w:rFonts w:hint="eastAsia"/>
              </w:rPr>
              <w:t>)</w:t>
            </w:r>
          </w:p>
        </w:tc>
      </w:tr>
    </w:tbl>
    <w:p w:rsidR="00027044" w:rsidRDefault="00027044" w:rsidP="005C050B">
      <w:pPr>
        <w:rPr>
          <w:rFonts w:hint="eastAsia"/>
        </w:rPr>
      </w:pPr>
    </w:p>
    <w:p w:rsidR="001D1DEC" w:rsidRDefault="00E11B40" w:rsidP="001D1DEC">
      <w:pPr>
        <w:pStyle w:val="1"/>
        <w:rPr>
          <w:rFonts w:hint="eastAsia"/>
        </w:rPr>
      </w:pPr>
      <w:r>
        <w:t xml:space="preserve">2 </w:t>
      </w:r>
      <w:r w:rsidR="001D1DEC">
        <w:t>项目成本</w:t>
      </w:r>
    </w:p>
    <w:p w:rsidR="001D1DEC" w:rsidRDefault="001D1DEC" w:rsidP="005C050B">
      <w:pPr>
        <w:rPr>
          <w:rFonts w:hint="eastAsia"/>
        </w:rPr>
      </w:pPr>
    </w:p>
    <w:p w:rsidR="00B870EB" w:rsidRDefault="001D1DEC" w:rsidP="005C050B">
      <w:r w:rsidRPr="00B870E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B45A7" wp14:editId="084BE8D2">
                <wp:simplePos x="0" y="0"/>
                <wp:positionH relativeFrom="margin">
                  <wp:posOffset>3122930</wp:posOffset>
                </wp:positionH>
                <wp:positionV relativeFrom="paragraph">
                  <wp:posOffset>2540</wp:posOffset>
                </wp:positionV>
                <wp:extent cx="1007110" cy="628650"/>
                <wp:effectExtent l="0" t="0" r="2159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0EB" w:rsidRDefault="00B870EB" w:rsidP="00B870EB">
                            <w:pPr>
                              <w:jc w:val="center"/>
                            </w:pPr>
                            <w:r>
                              <w:t>造价</w:t>
                            </w:r>
                          </w:p>
                          <w:p w:rsidR="00B870EB" w:rsidRDefault="00B870EB" w:rsidP="00B870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B45A7" id="矩形 5" o:spid="_x0000_s1039" style="position:absolute;left:0;text-align:left;margin-left:245.9pt;margin-top:.2pt;width:79.3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" fillcolor="#4f81bd [3204]" strokecolor="#243f60 [1604]" strokeweight="2pt">
                <v:textbox>
                  <w:txbxContent>
                    <w:p w:rsidR="00B870EB" w:rsidRDefault="00B870EB" w:rsidP="00B870EB">
                      <w:pPr>
                        <w:jc w:val="center"/>
                      </w:pPr>
                      <w:r>
                        <w:t>造价</w:t>
                      </w:r>
                    </w:p>
                    <w:p w:rsidR="00B870EB" w:rsidRDefault="00B870EB" w:rsidP="00B870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总价格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3576" w:rsidRPr="00B870E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40D1E1" wp14:editId="7EC05630">
                <wp:simplePos x="0" y="0"/>
                <wp:positionH relativeFrom="column">
                  <wp:posOffset>1580356</wp:posOffset>
                </wp:positionH>
                <wp:positionV relativeFrom="paragraph">
                  <wp:posOffset>36671</wp:posOffset>
                </wp:positionV>
                <wp:extent cx="957263" cy="578644"/>
                <wp:effectExtent l="0" t="0" r="14605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3" cy="578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0EB" w:rsidRDefault="00B870EB" w:rsidP="00B870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人员</w:t>
                            </w:r>
                          </w:p>
                          <w:p w:rsidR="00B870EB" w:rsidRDefault="00B870EB" w:rsidP="00B870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0D1E1" id="矩形 3" o:spid="_x0000_s1040" style="position:absolute;left:0;text-align:left;margin-left:124.45pt;margin-top:2.9pt;width:75.4pt;height:4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" fillcolor="#4f81bd [3204]" strokecolor="#243f60 [1604]" strokeweight="2pt">
                <v:textbox>
                  <w:txbxContent>
                    <w:p w:rsidR="00B870EB" w:rsidRDefault="00B870EB" w:rsidP="00B870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人员</w:t>
                      </w:r>
                    </w:p>
                    <w:p w:rsidR="00B870EB" w:rsidRDefault="00B870EB" w:rsidP="00B870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组成</w:t>
                      </w:r>
                    </w:p>
                  </w:txbxContent>
                </v:textbox>
              </v:rect>
            </w:pict>
          </mc:Fallback>
        </mc:AlternateContent>
      </w:r>
      <w:r w:rsidR="00B870EB" w:rsidRPr="00B870E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1D9F1" wp14:editId="7C12EF4E">
                <wp:simplePos x="0" y="0"/>
                <wp:positionH relativeFrom="margin">
                  <wp:align>left</wp:align>
                </wp:positionH>
                <wp:positionV relativeFrom="paragraph">
                  <wp:posOffset>36671</wp:posOffset>
                </wp:positionV>
                <wp:extent cx="1035843" cy="571500"/>
                <wp:effectExtent l="0" t="0" r="1206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843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0EB" w:rsidRDefault="00B870EB" w:rsidP="00B870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架构</w:t>
                            </w:r>
                          </w:p>
                          <w:p w:rsidR="00B870EB" w:rsidRDefault="00B870EB" w:rsidP="00B870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1D9F1" id="矩形 1" o:spid="_x0000_s1041" style="position:absolute;left:0;text-align:left;margin-left:0;margin-top:2.9pt;width:81.55pt;height:4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" fillcolor="#4f81bd [3204]" strokecolor="#243f60 [1604]" strokeweight="2pt">
                <v:textbox>
                  <w:txbxContent>
                    <w:p w:rsidR="00B870EB" w:rsidRDefault="00B870EB" w:rsidP="00B870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架构</w:t>
                      </w:r>
                    </w:p>
                    <w:p w:rsidR="00B870EB" w:rsidRDefault="00B870EB" w:rsidP="00B870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70EB" w:rsidRPr="00B870E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459C70" wp14:editId="198F581F">
                <wp:simplePos x="0" y="0"/>
                <wp:positionH relativeFrom="column">
                  <wp:posOffset>1133475</wp:posOffset>
                </wp:positionH>
                <wp:positionV relativeFrom="paragraph">
                  <wp:posOffset>180975</wp:posOffset>
                </wp:positionV>
                <wp:extent cx="364331" cy="285750"/>
                <wp:effectExtent l="0" t="19050" r="36195" b="3810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31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59222" id="右箭头 2" o:spid="_x0000_s1026" type="#_x0000_t13" style="position:absolute;left:0;text-align:left;margin-left:89.25pt;margin-top:14.25pt;width:28.7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" adj="13129" fillcolor="#4f81bd [3204]" strokecolor="#243f60 [1604]" strokeweight="2pt"/>
            </w:pict>
          </mc:Fallback>
        </mc:AlternateContent>
      </w:r>
      <w:r w:rsidR="00B870EB" w:rsidRPr="00B870EB"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64016" wp14:editId="05255713">
                <wp:simplePos x="0" y="0"/>
                <wp:positionH relativeFrom="column">
                  <wp:posOffset>2592705</wp:posOffset>
                </wp:positionH>
                <wp:positionV relativeFrom="paragraph">
                  <wp:posOffset>197485</wp:posOffset>
                </wp:positionV>
                <wp:extent cx="321469" cy="264160"/>
                <wp:effectExtent l="0" t="19050" r="40640" b="4064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469" cy="264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40060" id="右箭头 4" o:spid="_x0000_s1026" type="#_x0000_t13" style="position:absolute;left:0;text-align:left;margin-left:204.15pt;margin-top:15.55pt;width:25.3pt;height:20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" adj="12725" fillcolor="#4f81bd [3204]" strokecolor="#243f60 [1604]" strokeweight="2pt"/>
            </w:pict>
          </mc:Fallback>
        </mc:AlternateContent>
      </w:r>
    </w:p>
    <w:p w:rsidR="00B870EB" w:rsidRDefault="00B870EB" w:rsidP="005C050B"/>
    <w:p w:rsidR="00B870EB" w:rsidRDefault="00B870EB" w:rsidP="005C050B"/>
    <w:p w:rsidR="00B870EB" w:rsidRDefault="00B870EB" w:rsidP="005C050B"/>
    <w:p w:rsidR="00B870EB" w:rsidRDefault="00B870EB" w:rsidP="005C050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8701C" w:rsidTr="00B8701C">
        <w:tc>
          <w:tcPr>
            <w:tcW w:w="11046" w:type="dxa"/>
          </w:tcPr>
          <w:p w:rsidR="00B8701C" w:rsidRPr="00B8701C" w:rsidRDefault="00B8701C" w:rsidP="005C050B">
            <w:pPr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8701C"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软件成本</w:t>
            </w:r>
          </w:p>
          <w:p w:rsidR="00B8701C" w:rsidRDefault="00B8701C" w:rsidP="005C050B"/>
          <w:p w:rsidR="00EE3576" w:rsidRDefault="00B8701C" w:rsidP="005C050B">
            <w:pPr>
              <w:rPr>
                <w:rFonts w:hint="eastAsia"/>
              </w:rPr>
            </w:pPr>
            <w:r>
              <w:t>单位：人</w:t>
            </w:r>
            <w:r>
              <w:rPr>
                <w:rFonts w:hint="eastAsia"/>
              </w:rPr>
              <w:t>/</w:t>
            </w:r>
            <w:r>
              <w:t>月</w:t>
            </w:r>
          </w:p>
          <w:p w:rsidR="00127CEE" w:rsidRDefault="00EE3576" w:rsidP="005C050B">
            <w:pPr>
              <w:rPr>
                <w:rFonts w:hint="eastAsia"/>
              </w:rPr>
            </w:pPr>
            <w:r>
              <w:rPr>
                <w:rFonts w:hint="eastAsia"/>
              </w:rPr>
              <w:t>公式：</w:t>
            </w:r>
            <w:r w:rsidRPr="00127CEE">
              <w:rPr>
                <w:b/>
              </w:rPr>
              <w:t>人</w:t>
            </w:r>
            <w:r w:rsidRPr="00127CEE">
              <w:rPr>
                <w:b/>
              </w:rPr>
              <w:t>/</w:t>
            </w:r>
            <w:r w:rsidRPr="00127CEE">
              <w:rPr>
                <w:b/>
              </w:rPr>
              <w:t>月</w:t>
            </w:r>
            <w:r w:rsidR="003F7CDA">
              <w:rPr>
                <w:rFonts w:hint="eastAsia"/>
                <w:b/>
              </w:rPr>
              <w:t xml:space="preserve"> </w:t>
            </w:r>
            <w:r w:rsidR="007B23D3">
              <w:rPr>
                <w:b/>
              </w:rPr>
              <w:t xml:space="preserve">* </w:t>
            </w:r>
            <w:r w:rsidR="007B23D3">
              <w:rPr>
                <w:b/>
              </w:rPr>
              <w:t>工资</w:t>
            </w:r>
            <w:r w:rsidR="003F7CDA">
              <w:rPr>
                <w:rFonts w:hint="eastAsia"/>
                <w:b/>
              </w:rPr>
              <w:t xml:space="preserve"> </w:t>
            </w:r>
            <w:r w:rsidR="003F7CDA" w:rsidRPr="00127CEE">
              <w:rPr>
                <w:rFonts w:hint="eastAsia"/>
                <w:b/>
              </w:rPr>
              <w:t xml:space="preserve">* </w:t>
            </w:r>
            <w:r w:rsidR="003F7CDA" w:rsidRPr="00127CEE">
              <w:rPr>
                <w:rFonts w:hint="eastAsia"/>
                <w:b/>
              </w:rPr>
              <w:t>工作时间</w:t>
            </w:r>
            <w:r w:rsidR="003F7CDA" w:rsidRPr="00127CEE">
              <w:rPr>
                <w:rFonts w:hint="eastAsia"/>
                <w:b/>
              </w:rPr>
              <w:t>(</w:t>
            </w:r>
            <w:r w:rsidR="003F7CDA" w:rsidRPr="00127CEE">
              <w:rPr>
                <w:rFonts w:hint="eastAsia"/>
                <w:b/>
              </w:rPr>
              <w:t>月</w:t>
            </w:r>
            <w:r w:rsidR="003F7CDA" w:rsidRPr="00127CEE">
              <w:rPr>
                <w:rFonts w:hint="eastAsia"/>
                <w:b/>
              </w:rPr>
              <w:t>)</w:t>
            </w:r>
            <w:r w:rsidR="003F7CDA" w:rsidRPr="00127CEE">
              <w:rPr>
                <w:b/>
              </w:rPr>
              <w:t xml:space="preserve"> </w:t>
            </w:r>
            <w:r w:rsidRPr="00127CEE">
              <w:rPr>
                <w:b/>
              </w:rPr>
              <w:t xml:space="preserve">= </w:t>
            </w:r>
            <w:r w:rsidR="001E5B09">
              <w:rPr>
                <w:b/>
              </w:rPr>
              <w:t>软件开发</w:t>
            </w:r>
            <w:r w:rsidRPr="00127CEE">
              <w:rPr>
                <w:b/>
              </w:rPr>
              <w:t>成本</w:t>
            </w:r>
          </w:p>
          <w:p w:rsidR="001E5B09" w:rsidRDefault="00391DF8" w:rsidP="005C050B">
            <w:pPr>
              <w:rPr>
                <w:rFonts w:hint="eastAsia"/>
              </w:rPr>
            </w:pPr>
            <w:r>
              <w:t>例如，我们的项目一共有</w:t>
            </w:r>
            <w:r>
              <w:t>8</w:t>
            </w:r>
            <w:r>
              <w:t>个功能模块</w:t>
            </w:r>
            <w:r w:rsidR="00B47D35">
              <w:t>，按照每个功能模块</w:t>
            </w:r>
            <w:r w:rsidR="00B47D35">
              <w:t>3</w:t>
            </w:r>
            <w:r w:rsidR="00B47D35">
              <w:t>个人计算</w:t>
            </w:r>
            <w:r w:rsidR="00127CEE">
              <w:t>，就是</w:t>
            </w:r>
            <w:r w:rsidR="001E5B09">
              <w:rPr>
                <w:rFonts w:hint="eastAsia"/>
              </w:rPr>
              <w:t>每个模块</w:t>
            </w:r>
            <w:r w:rsidR="00127CEE">
              <w:t>3</w:t>
            </w:r>
            <w:r w:rsidR="00127CEE">
              <w:t>人</w:t>
            </w:r>
            <w:r w:rsidR="00127CEE">
              <w:t>/</w:t>
            </w:r>
            <w:r w:rsidR="00127CEE">
              <w:t>月</w:t>
            </w:r>
            <w:r w:rsidR="001E5B09">
              <w:t>，</w:t>
            </w:r>
            <w:r w:rsidR="001E5B09">
              <w:t>3</w:t>
            </w:r>
            <w:r w:rsidR="001E5B09">
              <w:t>人</w:t>
            </w:r>
            <w:r w:rsidR="001E5B09">
              <w:t>/</w:t>
            </w:r>
            <w:r w:rsidR="001E5B09">
              <w:t>月的意思就是每个月我们需要在这个功能模块的开发上投入</w:t>
            </w:r>
            <w:r w:rsidR="001E5B09">
              <w:t>3</w:t>
            </w:r>
            <w:r w:rsidR="001E5B09">
              <w:t>个人的成本，按照每个人</w:t>
            </w:r>
            <w:r w:rsidR="001E5B09">
              <w:t>2</w:t>
            </w:r>
            <w:r w:rsidR="001E5B09">
              <w:t>万的费用计算</w:t>
            </w:r>
            <w:r w:rsidR="001E5B09">
              <w:rPr>
                <w:rFonts w:hint="eastAsia"/>
              </w:rPr>
              <w:t>(</w:t>
            </w:r>
            <w:r w:rsidR="001E5B09">
              <w:rPr>
                <w:rFonts w:hint="eastAsia"/>
              </w:rPr>
              <w:t>一般人力成本肯定是高于人员工资的</w:t>
            </w:r>
            <w:r w:rsidR="001E5B09">
              <w:rPr>
                <w:rFonts w:hint="eastAsia"/>
              </w:rPr>
              <w:t>)</w:t>
            </w:r>
            <w:r w:rsidR="001E5B09">
              <w:rPr>
                <w:rFonts w:hint="eastAsia"/>
              </w:rPr>
              <w:t>，每个月这个模块的开发成本费用就是</w:t>
            </w:r>
            <w:r w:rsidR="001E5B09">
              <w:rPr>
                <w:rFonts w:hint="eastAsia"/>
              </w:rPr>
              <w:t>3*2=6</w:t>
            </w:r>
            <w:r w:rsidR="001E5B09">
              <w:rPr>
                <w:rFonts w:hint="eastAsia"/>
              </w:rPr>
              <w:t>万</w:t>
            </w:r>
          </w:p>
          <w:p w:rsidR="001E5B09" w:rsidRDefault="007B23D3" w:rsidP="005C050B">
            <w:r>
              <w:rPr>
                <w:rFonts w:hint="eastAsia"/>
              </w:rPr>
              <w:t>这样，我们的</w:t>
            </w:r>
            <w:proofErr w:type="gramStart"/>
            <w:r>
              <w:rPr>
                <w:rFonts w:hint="eastAsia"/>
              </w:rPr>
              <w:t>总软件</w:t>
            </w:r>
            <w:proofErr w:type="gramEnd"/>
            <w:r>
              <w:rPr>
                <w:rFonts w:hint="eastAsia"/>
              </w:rPr>
              <w:t>成本粗略估算一下，按照一个模块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个人，一共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个模块，这样一个月的成本是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月，总成本</w:t>
            </w:r>
            <w:r>
              <w:rPr>
                <w:rFonts w:hint="eastAsia"/>
              </w:rPr>
              <w:t>=</w:t>
            </w:r>
            <w:r>
              <w:t>24</w:t>
            </w:r>
            <w:r>
              <w:t>人</w:t>
            </w:r>
            <w:r>
              <w:t>/</w:t>
            </w:r>
            <w:r>
              <w:t>月</w:t>
            </w:r>
            <w:r>
              <w:rPr>
                <w:rFonts w:hint="eastAsia"/>
              </w:rPr>
              <w:t xml:space="preserve"> * </w:t>
            </w:r>
            <w:r w:rsidR="00646820">
              <w:rPr>
                <w:rFonts w:hint="eastAsia"/>
              </w:rPr>
              <w:t>2</w:t>
            </w:r>
            <w:r w:rsidR="00646820">
              <w:rPr>
                <w:rFonts w:hint="eastAsia"/>
              </w:rPr>
              <w:t>万</w:t>
            </w:r>
            <w:r w:rsidR="00646820"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假设开发时间是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)</w:t>
            </w:r>
            <w:r>
              <w:t xml:space="preserve"> = </w:t>
            </w:r>
            <w:r w:rsidR="00646820">
              <w:t>288</w:t>
            </w:r>
            <w:r w:rsidR="00646820">
              <w:t>万</w:t>
            </w:r>
          </w:p>
          <w:p w:rsidR="00983A9B" w:rsidRDefault="00983A9B" w:rsidP="005C050B"/>
          <w:p w:rsidR="00983A9B" w:rsidRDefault="00983A9B" w:rsidP="005C050B">
            <w:pPr>
              <w:rPr>
                <w:rFonts w:hint="eastAsia"/>
              </w:rPr>
            </w:pPr>
            <w:r>
              <w:t>当然，并不是每个模块都是需要</w:t>
            </w:r>
            <w:r>
              <w:t>3</w:t>
            </w:r>
            <w:r>
              <w:t>个人，也不是每个模块都需要开发</w:t>
            </w:r>
            <w:r>
              <w:t>6</w:t>
            </w:r>
            <w:r>
              <w:t>个月，实际上我们要出具一个工程报价单，上面会写清楚每个应用模块，每个模块的功能，都需要多少人开发多久，甚至人员的名字也要写清楚，形成一份详细的报价单</w:t>
            </w:r>
          </w:p>
          <w:p w:rsidR="00983A9B" w:rsidRDefault="00983A9B" w:rsidP="005C050B">
            <w:r>
              <w:t>而且我们的设计，美工，测试，运维同事也会参与到项目中，这些也是软件成本</w:t>
            </w:r>
          </w:p>
          <w:p w:rsidR="00983A9B" w:rsidRDefault="00983A9B" w:rsidP="005C050B"/>
          <w:p w:rsidR="00983A9B" w:rsidRPr="001E5B09" w:rsidRDefault="00983A9B" w:rsidP="005C050B">
            <w:pPr>
              <w:rPr>
                <w:rFonts w:hint="eastAsia"/>
              </w:rPr>
            </w:pPr>
            <w:r>
              <w:t>最后我们估算出最终的成本数字应该是</w:t>
            </w:r>
            <w:r>
              <w:t>300</w:t>
            </w:r>
            <w:r>
              <w:t>万以上，这就是一个中型的用户量有</w:t>
            </w:r>
            <w:r>
              <w:t>50</w:t>
            </w:r>
            <w:r>
              <w:t>万左右的</w:t>
            </w:r>
            <w:r w:rsidR="008D486E">
              <w:t>企业级项目的成本</w:t>
            </w:r>
            <w:r w:rsidR="000D3649">
              <w:t>，如果再加上硬件成本</w:t>
            </w:r>
            <w:r w:rsidR="000D3649">
              <w:rPr>
                <w:rFonts w:hint="eastAsia"/>
              </w:rPr>
              <w:t>(</w:t>
            </w:r>
            <w:r w:rsidR="000D3649">
              <w:rPr>
                <w:rFonts w:hint="eastAsia"/>
              </w:rPr>
              <w:t>有的时候硬件部分是包含在项目中的</w:t>
            </w:r>
            <w:r w:rsidR="000D3649">
              <w:rPr>
                <w:rFonts w:hint="eastAsia"/>
              </w:rPr>
              <w:t>)</w:t>
            </w:r>
            <w:r w:rsidR="00D405BE">
              <w:rPr>
                <w:rFonts w:hint="eastAsia"/>
              </w:rPr>
              <w:t>，那么总成本就会达到</w:t>
            </w:r>
            <w:r w:rsidR="00D405BE">
              <w:rPr>
                <w:rFonts w:hint="eastAsia"/>
              </w:rPr>
              <w:t>500</w:t>
            </w:r>
            <w:r w:rsidR="00D405BE">
              <w:rPr>
                <w:rFonts w:hint="eastAsia"/>
              </w:rPr>
              <w:t>万左右，这就是软件成本的估算</w:t>
            </w:r>
            <w:r w:rsidR="002A2347">
              <w:rPr>
                <w:rFonts w:hint="eastAsia"/>
              </w:rPr>
              <w:t>方式</w:t>
            </w:r>
            <w:r w:rsidR="00EC1C49">
              <w:rPr>
                <w:rFonts w:hint="eastAsia"/>
              </w:rPr>
              <w:t>，请各位同学按照自己的想法</w:t>
            </w:r>
            <w:r w:rsidR="00976C40">
              <w:rPr>
                <w:rFonts w:hint="eastAsia"/>
              </w:rPr>
              <w:t>去计算</w:t>
            </w:r>
          </w:p>
        </w:tc>
      </w:tr>
    </w:tbl>
    <w:p w:rsidR="0005424E" w:rsidRPr="00B8701C" w:rsidRDefault="0005424E" w:rsidP="005C050B"/>
    <w:p w:rsidR="0005424E" w:rsidRDefault="0005424E" w:rsidP="005C050B"/>
    <w:p w:rsidR="0005424E" w:rsidRDefault="00CE006D" w:rsidP="008546A3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项目开发流程、流量、高峰期出现时间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42240" w:rsidTr="00D42240">
        <w:tc>
          <w:tcPr>
            <w:tcW w:w="11046" w:type="dxa"/>
          </w:tcPr>
          <w:p w:rsidR="00D42240" w:rsidRDefault="00D42240" w:rsidP="005C050B">
            <w:r>
              <w:rPr>
                <w:rFonts w:hint="eastAsia"/>
              </w:rPr>
              <w:t>开发流程：</w:t>
            </w:r>
          </w:p>
          <w:p w:rsidR="00D42240" w:rsidRDefault="00D42240" w:rsidP="005C050B">
            <w:r>
              <w:t>1</w:t>
            </w:r>
            <w:r>
              <w:t>销售</w:t>
            </w:r>
            <w:r>
              <w:t>2</w:t>
            </w:r>
            <w:r>
              <w:t>招标</w:t>
            </w:r>
            <w:r>
              <w:t>3</w:t>
            </w:r>
            <w:r>
              <w:t>投标</w:t>
            </w:r>
            <w:r>
              <w:t>4</w:t>
            </w:r>
            <w:r>
              <w:t>需求</w:t>
            </w:r>
            <w:r>
              <w:t>5</w:t>
            </w:r>
            <w:r>
              <w:t>设计</w:t>
            </w:r>
            <w:r>
              <w:t>6</w:t>
            </w:r>
            <w:r>
              <w:t>开发</w:t>
            </w:r>
            <w:r>
              <w:t>7</w:t>
            </w:r>
            <w:r>
              <w:t>测试</w:t>
            </w:r>
            <w:r>
              <w:t>8</w:t>
            </w:r>
            <w:r>
              <w:t>试运行</w:t>
            </w:r>
            <w:r>
              <w:t>9</w:t>
            </w:r>
            <w:r>
              <w:t>上限</w:t>
            </w:r>
            <w:r>
              <w:t>10</w:t>
            </w:r>
            <w:r>
              <w:t>验收</w:t>
            </w:r>
          </w:p>
          <w:p w:rsidR="00A05B47" w:rsidRDefault="00A05B47" w:rsidP="005C050B">
            <w:pPr>
              <w:rPr>
                <w:rFonts w:hint="eastAsia"/>
              </w:rPr>
            </w:pPr>
          </w:p>
          <w:p w:rsidR="00D42240" w:rsidRDefault="00D42240" w:rsidP="005C050B">
            <w:r>
              <w:t>流量</w:t>
            </w:r>
            <w:r w:rsidR="008B4FA0">
              <w:t>：</w:t>
            </w:r>
          </w:p>
          <w:p w:rsidR="008B4FA0" w:rsidRDefault="005F763F" w:rsidP="005C050B">
            <w:r w:rsidRPr="005F763F">
              <w:rPr>
                <w:rFonts w:hint="eastAsia"/>
              </w:rPr>
              <w:t>总流量</w:t>
            </w:r>
            <w:r w:rsidRPr="005F763F">
              <w:rPr>
                <w:rFonts w:hint="eastAsia"/>
              </w:rPr>
              <w:t>=</w:t>
            </w:r>
            <w:r w:rsidRPr="005F763F">
              <w:rPr>
                <w:rFonts w:hint="eastAsia"/>
              </w:rPr>
              <w:t>访问流量</w:t>
            </w:r>
            <w:r w:rsidRPr="005F763F">
              <w:rPr>
                <w:rFonts w:hint="eastAsia"/>
              </w:rPr>
              <w:t>+</w:t>
            </w:r>
            <w:r w:rsidRPr="005F763F">
              <w:rPr>
                <w:rFonts w:hint="eastAsia"/>
              </w:rPr>
              <w:t>下载流量</w:t>
            </w:r>
            <w:r w:rsidRPr="005F763F">
              <w:rPr>
                <w:rFonts w:hint="eastAsia"/>
              </w:rPr>
              <w:t>= Page view</w:t>
            </w:r>
            <w:r w:rsidRPr="005F763F">
              <w:rPr>
                <w:rFonts w:hint="eastAsia"/>
              </w:rPr>
              <w:t>值</w:t>
            </w:r>
            <w:r w:rsidRPr="005F763F">
              <w:rPr>
                <w:rFonts w:hint="eastAsia"/>
              </w:rPr>
              <w:t xml:space="preserve"> x </w:t>
            </w:r>
            <w:r w:rsidRPr="005F763F">
              <w:rPr>
                <w:rFonts w:hint="eastAsia"/>
              </w:rPr>
              <w:t>页面大小</w:t>
            </w:r>
            <w:r w:rsidRPr="005F763F">
              <w:rPr>
                <w:rFonts w:hint="eastAsia"/>
              </w:rPr>
              <w:t>+</w:t>
            </w:r>
            <w:r w:rsidRPr="005F763F">
              <w:rPr>
                <w:rFonts w:hint="eastAsia"/>
              </w:rPr>
              <w:t>下载文件大小</w:t>
            </w:r>
            <w:r w:rsidRPr="005F763F">
              <w:rPr>
                <w:rFonts w:hint="eastAsia"/>
              </w:rPr>
              <w:t xml:space="preserve"> x </w:t>
            </w:r>
            <w:r w:rsidRPr="005F763F">
              <w:rPr>
                <w:rFonts w:hint="eastAsia"/>
              </w:rPr>
              <w:t>下载次数</w:t>
            </w:r>
          </w:p>
          <w:p w:rsidR="005F763F" w:rsidRDefault="005F763F" w:rsidP="005C050B">
            <w:r w:rsidRPr="005F763F">
              <w:rPr>
                <w:rFonts w:hint="eastAsia"/>
              </w:rPr>
              <w:t>Page view</w:t>
            </w:r>
            <w:r>
              <w:rPr>
                <w:rFonts w:hint="eastAsia"/>
              </w:rPr>
              <w:t>简称</w:t>
            </w:r>
            <w:proofErr w:type="spellStart"/>
            <w:r>
              <w:rPr>
                <w:rFonts w:hint="eastAsia"/>
              </w:rPr>
              <w:t>pv</w:t>
            </w:r>
            <w:proofErr w:type="spellEnd"/>
            <w:r>
              <w:rPr>
                <w:rFonts w:hint="eastAsia"/>
              </w:rPr>
              <w:t>值，一般指一天内网站向外输出的页面总数</w:t>
            </w:r>
          </w:p>
          <w:p w:rsidR="00A05B47" w:rsidRDefault="00A05B47" w:rsidP="005C050B">
            <w:pPr>
              <w:rPr>
                <w:rFonts w:hint="eastAsia"/>
              </w:rPr>
            </w:pPr>
          </w:p>
          <w:p w:rsidR="009464A3" w:rsidRDefault="009464A3" w:rsidP="005C050B">
            <w:r>
              <w:t>高峰期出现</w:t>
            </w:r>
            <w:r>
              <w:rPr>
                <w:rFonts w:hint="eastAsia"/>
              </w:rPr>
              <w:t>时间</w:t>
            </w:r>
            <w:r w:rsidR="00ED5224">
              <w:rPr>
                <w:rFonts w:hint="eastAsia"/>
              </w:rPr>
              <w:t>：</w:t>
            </w:r>
          </w:p>
          <w:p w:rsidR="00FC71F0" w:rsidRPr="00FC71F0" w:rsidRDefault="00FC71F0" w:rsidP="00ED5224">
            <w:pPr>
              <w:ind w:firstLineChars="700" w:firstLine="1680"/>
            </w:pPr>
            <w:r w:rsidRPr="00FC71F0">
              <w:rPr>
                <w:rFonts w:hint="eastAsia"/>
              </w:rPr>
              <w:t>每日晚</w:t>
            </w:r>
            <w:r w:rsidRPr="00FC71F0">
              <w:rPr>
                <w:rFonts w:hint="eastAsia"/>
              </w:rPr>
              <w:t>6</w:t>
            </w:r>
            <w:r w:rsidRPr="00FC71F0">
              <w:rPr>
                <w:rFonts w:hint="eastAsia"/>
              </w:rPr>
              <w:t>～</w:t>
            </w:r>
            <w:r w:rsidRPr="00FC71F0">
              <w:rPr>
                <w:rFonts w:hint="eastAsia"/>
              </w:rPr>
              <w:t>8</w:t>
            </w:r>
            <w:r w:rsidRPr="00FC71F0">
              <w:rPr>
                <w:rFonts w:hint="eastAsia"/>
              </w:rPr>
              <w:t>点、</w:t>
            </w:r>
            <w:r w:rsidRPr="00FC71F0">
              <w:rPr>
                <w:rFonts w:hint="eastAsia"/>
              </w:rPr>
              <w:t>9</w:t>
            </w:r>
            <w:r w:rsidRPr="00FC71F0">
              <w:rPr>
                <w:rFonts w:hint="eastAsia"/>
              </w:rPr>
              <w:t>～</w:t>
            </w:r>
            <w:r w:rsidRPr="00FC71F0">
              <w:rPr>
                <w:rFonts w:hint="eastAsia"/>
              </w:rPr>
              <w:t>10</w:t>
            </w:r>
            <w:r w:rsidRPr="00FC71F0">
              <w:rPr>
                <w:rFonts w:hint="eastAsia"/>
              </w:rPr>
              <w:t>点</w:t>
            </w:r>
          </w:p>
          <w:p w:rsidR="00FC71F0" w:rsidRPr="00FC71F0" w:rsidRDefault="00FC71F0" w:rsidP="00FC71F0">
            <w:r>
              <w:rPr>
                <w:rFonts w:hint="eastAsia"/>
              </w:rPr>
              <w:t xml:space="preserve">             </w:t>
            </w:r>
            <w:r w:rsidR="00ED5224">
              <w:t xml:space="preserve"> </w:t>
            </w:r>
            <w:r w:rsidRPr="00FC71F0">
              <w:rPr>
                <w:rFonts w:hint="eastAsia"/>
              </w:rPr>
              <w:t>周末早</w:t>
            </w:r>
            <w:r w:rsidRPr="00FC71F0">
              <w:rPr>
                <w:rFonts w:hint="eastAsia"/>
              </w:rPr>
              <w:t>10</w:t>
            </w:r>
            <w:r w:rsidRPr="00FC71F0">
              <w:rPr>
                <w:rFonts w:hint="eastAsia"/>
              </w:rPr>
              <w:t>，晚</w:t>
            </w:r>
            <w:r w:rsidRPr="00FC71F0">
              <w:rPr>
                <w:rFonts w:hint="eastAsia"/>
              </w:rPr>
              <w:t>6</w:t>
            </w:r>
            <w:r w:rsidRPr="00FC71F0">
              <w:rPr>
                <w:rFonts w:hint="eastAsia"/>
              </w:rPr>
              <w:t>～</w:t>
            </w:r>
            <w:r w:rsidRPr="00FC71F0">
              <w:rPr>
                <w:rFonts w:hint="eastAsia"/>
              </w:rPr>
              <w:t>8</w:t>
            </w:r>
            <w:r w:rsidRPr="00FC71F0">
              <w:rPr>
                <w:rFonts w:hint="eastAsia"/>
              </w:rPr>
              <w:t>、</w:t>
            </w:r>
            <w:r w:rsidRPr="00FC71F0">
              <w:rPr>
                <w:rFonts w:hint="eastAsia"/>
              </w:rPr>
              <w:t>9</w:t>
            </w:r>
            <w:r w:rsidRPr="00FC71F0">
              <w:rPr>
                <w:rFonts w:hint="eastAsia"/>
              </w:rPr>
              <w:t>～</w:t>
            </w:r>
            <w:r w:rsidRPr="00FC71F0">
              <w:rPr>
                <w:rFonts w:hint="eastAsia"/>
              </w:rPr>
              <w:t>10</w:t>
            </w:r>
            <w:r w:rsidRPr="00FC71F0">
              <w:rPr>
                <w:rFonts w:hint="eastAsia"/>
              </w:rPr>
              <w:t>点</w:t>
            </w:r>
          </w:p>
          <w:p w:rsidR="00A05B47" w:rsidRPr="005F763F" w:rsidRDefault="00107A1E" w:rsidP="005C050B">
            <w:pPr>
              <w:rPr>
                <w:rFonts w:hint="eastAsia"/>
              </w:rPr>
            </w:pPr>
            <w:r>
              <w:rPr>
                <w:rFonts w:hint="eastAsia"/>
              </w:rPr>
              <w:t>一般并发高峰出现在晚饭前后，如果周末的话在中午前后也会出现高峰</w:t>
            </w:r>
          </w:p>
        </w:tc>
      </w:tr>
    </w:tbl>
    <w:p w:rsidR="005C050B" w:rsidRDefault="00A05B47" w:rsidP="005C050B">
      <w:r>
        <w:rPr>
          <w:rFonts w:hint="eastAsia"/>
        </w:rPr>
        <w:lastRenderedPageBreak/>
        <w:t>流量统计网站如：</w:t>
      </w:r>
    </w:p>
    <w:p w:rsidR="00A05B47" w:rsidRDefault="00A05B47" w:rsidP="005C050B">
      <w:pPr>
        <w:rPr>
          <w:rFonts w:hint="eastAsia"/>
        </w:rPr>
      </w:pPr>
      <w:r w:rsidRPr="00A05B47">
        <w:drawing>
          <wp:inline distT="0" distB="0" distL="0" distR="0" wp14:anchorId="7A631617" wp14:editId="55D63AD4">
            <wp:extent cx="7020560" cy="4550410"/>
            <wp:effectExtent l="0" t="0" r="8890" b="2540"/>
            <wp:docPr id="52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55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05B47" w:rsidRDefault="00A05B47" w:rsidP="005C050B"/>
    <w:p w:rsidR="00A05B47" w:rsidRDefault="00A05B47" w:rsidP="005C050B"/>
    <w:p w:rsidR="00A05B47" w:rsidRPr="005C050B" w:rsidRDefault="00A05B47" w:rsidP="005C050B">
      <w:pPr>
        <w:rPr>
          <w:rFonts w:hint="eastAsia"/>
        </w:rPr>
      </w:pPr>
    </w:p>
    <w:sectPr w:rsidR="00A05B47" w:rsidRPr="005C050B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99"/>
    <w:rsid w:val="00006FDA"/>
    <w:rsid w:val="00027044"/>
    <w:rsid w:val="0005424E"/>
    <w:rsid w:val="000D3649"/>
    <w:rsid w:val="00107A1E"/>
    <w:rsid w:val="00127CEE"/>
    <w:rsid w:val="00185493"/>
    <w:rsid w:val="00193906"/>
    <w:rsid w:val="001D1DEC"/>
    <w:rsid w:val="001E5B09"/>
    <w:rsid w:val="00216649"/>
    <w:rsid w:val="00222D03"/>
    <w:rsid w:val="00244806"/>
    <w:rsid w:val="0025475D"/>
    <w:rsid w:val="00273C0D"/>
    <w:rsid w:val="002A2347"/>
    <w:rsid w:val="002C2640"/>
    <w:rsid w:val="003231DA"/>
    <w:rsid w:val="003577C2"/>
    <w:rsid w:val="00391DF8"/>
    <w:rsid w:val="003A104D"/>
    <w:rsid w:val="003B42E1"/>
    <w:rsid w:val="003F7CDA"/>
    <w:rsid w:val="00440C6E"/>
    <w:rsid w:val="004A467F"/>
    <w:rsid w:val="004F4CBD"/>
    <w:rsid w:val="004F5A3B"/>
    <w:rsid w:val="005542C0"/>
    <w:rsid w:val="005C050B"/>
    <w:rsid w:val="005F763F"/>
    <w:rsid w:val="0060073F"/>
    <w:rsid w:val="00646820"/>
    <w:rsid w:val="00647AE4"/>
    <w:rsid w:val="00697392"/>
    <w:rsid w:val="006C5546"/>
    <w:rsid w:val="006E7D33"/>
    <w:rsid w:val="00736991"/>
    <w:rsid w:val="0076500D"/>
    <w:rsid w:val="00777198"/>
    <w:rsid w:val="00793815"/>
    <w:rsid w:val="007A6D6F"/>
    <w:rsid w:val="007B23D3"/>
    <w:rsid w:val="007B32A1"/>
    <w:rsid w:val="008156B7"/>
    <w:rsid w:val="00841B90"/>
    <w:rsid w:val="008546A3"/>
    <w:rsid w:val="008B4FA0"/>
    <w:rsid w:val="008D486E"/>
    <w:rsid w:val="00900B4C"/>
    <w:rsid w:val="00906818"/>
    <w:rsid w:val="009464A3"/>
    <w:rsid w:val="00972086"/>
    <w:rsid w:val="00975999"/>
    <w:rsid w:val="00976C40"/>
    <w:rsid w:val="00983A9B"/>
    <w:rsid w:val="00990BD0"/>
    <w:rsid w:val="009E4FCA"/>
    <w:rsid w:val="00A05B47"/>
    <w:rsid w:val="00A37927"/>
    <w:rsid w:val="00A47108"/>
    <w:rsid w:val="00AB6E62"/>
    <w:rsid w:val="00AC1AB6"/>
    <w:rsid w:val="00AE0CF7"/>
    <w:rsid w:val="00B23022"/>
    <w:rsid w:val="00B47D35"/>
    <w:rsid w:val="00B62220"/>
    <w:rsid w:val="00B8701C"/>
    <w:rsid w:val="00B870EB"/>
    <w:rsid w:val="00BC272F"/>
    <w:rsid w:val="00BC6481"/>
    <w:rsid w:val="00BE195C"/>
    <w:rsid w:val="00BE388A"/>
    <w:rsid w:val="00BF092E"/>
    <w:rsid w:val="00C03E20"/>
    <w:rsid w:val="00CE006D"/>
    <w:rsid w:val="00D405BE"/>
    <w:rsid w:val="00D42240"/>
    <w:rsid w:val="00D45648"/>
    <w:rsid w:val="00DA7FF9"/>
    <w:rsid w:val="00DF5788"/>
    <w:rsid w:val="00E11B40"/>
    <w:rsid w:val="00E950A2"/>
    <w:rsid w:val="00EB5AE4"/>
    <w:rsid w:val="00EC1C49"/>
    <w:rsid w:val="00ED5224"/>
    <w:rsid w:val="00EE3576"/>
    <w:rsid w:val="00F32DBB"/>
    <w:rsid w:val="00F4161D"/>
    <w:rsid w:val="00FC1B1C"/>
    <w:rsid w:val="00FC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11B26E-1AA1-4A9E-A28B-86A42FD1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E1"/>
    <w:rPr>
      <w:rFonts w:eastAsia="华文细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B42E1"/>
    <w:rPr>
      <w:rFonts w:asciiTheme="majorHAnsi" w:eastAsia="华文细黑" w:hAnsiTheme="majorHAnsi" w:cstheme="majorBidi"/>
      <w:b/>
      <w:bCs/>
      <w:sz w:val="44"/>
      <w:szCs w:val="32"/>
    </w:rPr>
  </w:style>
  <w:style w:type="table" w:styleId="a4">
    <w:name w:val="Table Grid"/>
    <w:basedOn w:val="a1"/>
    <w:uiPriority w:val="59"/>
    <w:rsid w:val="00054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0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222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89</cp:revision>
  <dcterms:created xsi:type="dcterms:W3CDTF">2018-11-14T05:40:00Z</dcterms:created>
  <dcterms:modified xsi:type="dcterms:W3CDTF">2018-11-14T09:28:00Z</dcterms:modified>
</cp:coreProperties>
</file>