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28" w:rsidRDefault="00EB24D5" w:rsidP="00EB24D5">
      <w:pPr>
        <w:pStyle w:val="a3"/>
      </w:pPr>
      <w:r>
        <w:t>大型企业的云容器和</w:t>
      </w:r>
      <w:proofErr w:type="spellStart"/>
      <w:r>
        <w:t>javaee</w:t>
      </w:r>
      <w:proofErr w:type="spellEnd"/>
      <w:r>
        <w:t>的关联技术</w:t>
      </w:r>
      <w:r w:rsidR="001D5EFC">
        <w:t>总结</w:t>
      </w:r>
    </w:p>
    <w:p w:rsidR="00443C28" w:rsidRDefault="00443C28"/>
    <w:p w:rsidR="001F22B3" w:rsidRDefault="001F22B3" w:rsidP="001F22B3">
      <w:pPr>
        <w:pStyle w:val="1"/>
      </w:pPr>
      <w:r>
        <w:t xml:space="preserve">1 </w:t>
      </w:r>
      <w:r>
        <w:t>概念</w:t>
      </w:r>
    </w:p>
    <w:p w:rsidR="001F22B3" w:rsidRDefault="001F22B3" w:rsidP="001F22B3"/>
    <w:p w:rsidR="001F22B3" w:rsidRPr="001F22B3" w:rsidRDefault="001F22B3" w:rsidP="00EA00A9">
      <w:pPr>
        <w:ind w:firstLineChars="200" w:firstLine="480"/>
      </w:pPr>
      <w:r>
        <w:t>目前在企业中，尤其是大型互联网企业中，</w:t>
      </w:r>
      <w:r w:rsidR="00EB5974">
        <w:t>云容器</w:t>
      </w:r>
      <w:r>
        <w:t>越来越重要，原因是：云容器的架构能够提供一整套的，自动提交，自动</w:t>
      </w:r>
      <w:r w:rsidR="00EE2886">
        <w:t>打包</w:t>
      </w:r>
      <w:r>
        <w:t>，自动部署，自动重启</w:t>
      </w:r>
      <w:r w:rsidR="00EB5974">
        <w:t>，动态配置的解决方案</w:t>
      </w:r>
      <w:r w:rsidR="00991775">
        <w:t>，但是目前市场人才稀缺，</w:t>
      </w:r>
      <w:r w:rsidR="00D267BC">
        <w:t>而且</w:t>
      </w:r>
      <w:r w:rsidR="00602B76">
        <w:t>随着互联网企业的规模越来越大，</w:t>
      </w:r>
      <w:r w:rsidR="00D267BC">
        <w:t>将来</w:t>
      </w:r>
      <w:r w:rsidR="007473EF">
        <w:t>对相关技术人才的</w:t>
      </w:r>
      <w:r w:rsidR="00D267BC">
        <w:t>需求量会持续增长</w:t>
      </w:r>
    </w:p>
    <w:p w:rsidR="001F22B3" w:rsidRPr="00B04C14" w:rsidRDefault="00B04C14">
      <w:r>
        <w:t xml:space="preserve">    </w:t>
      </w:r>
      <w:r w:rsidR="00AD0150">
        <w:t>结合这个发展方向，结合</w:t>
      </w:r>
      <w:r>
        <w:t>我们目前的</w:t>
      </w:r>
      <w:r w:rsidR="009540D8">
        <w:t>j2ee</w:t>
      </w:r>
      <w:r w:rsidR="009540D8">
        <w:t>技术</w:t>
      </w:r>
      <w:r>
        <w:t>做一下技术总结</w:t>
      </w:r>
    </w:p>
    <w:p w:rsidR="001F22B3" w:rsidRDefault="001F22B3" w:rsidP="006838E1">
      <w:pPr>
        <w:ind w:firstLineChars="200" w:firstLine="480"/>
      </w:pPr>
    </w:p>
    <w:p w:rsidR="00E37689" w:rsidRDefault="007429B0" w:rsidP="006838E1">
      <w:pPr>
        <w:ind w:firstLineChars="200" w:firstLine="480"/>
      </w:pPr>
      <w:r>
        <w:t>云容器代替原始部署完成以下工作：</w:t>
      </w:r>
      <w:r w:rsidR="002E1D10">
        <w:t>搭建虚拟机，</w:t>
      </w:r>
      <w:r w:rsidR="00E37689">
        <w:t>安装</w:t>
      </w:r>
      <w:proofErr w:type="spellStart"/>
      <w:r w:rsidR="00E37689">
        <w:t>redis</w:t>
      </w:r>
      <w:proofErr w:type="spellEnd"/>
      <w:r w:rsidR="00E37689">
        <w:t>，</w:t>
      </w:r>
      <w:proofErr w:type="spellStart"/>
      <w:r w:rsidR="00E37689">
        <w:t>nginx</w:t>
      </w:r>
      <w:proofErr w:type="spellEnd"/>
      <w:r w:rsidR="00E37689">
        <w:t>，</w:t>
      </w:r>
      <w:proofErr w:type="spellStart"/>
      <w:r w:rsidR="00E37689">
        <w:t>mq,mysql,tomcat,jdk,marven</w:t>
      </w:r>
      <w:proofErr w:type="spellEnd"/>
      <w:r w:rsidR="00E37689">
        <w:t>。然后搭完以后镜像出来，换到另外</w:t>
      </w:r>
      <w:proofErr w:type="gramStart"/>
      <w:r w:rsidR="00E37689">
        <w:t>一</w:t>
      </w:r>
      <w:proofErr w:type="gramEnd"/>
      <w:r w:rsidR="00E37689">
        <w:t>台上，换个</w:t>
      </w:r>
      <w:proofErr w:type="spellStart"/>
      <w:r w:rsidR="00E37689">
        <w:t>ip</w:t>
      </w:r>
      <w:proofErr w:type="spellEnd"/>
      <w:r w:rsidR="00E37689">
        <w:t>，单独做测试环境。然后每次部署，通过</w:t>
      </w:r>
      <w:proofErr w:type="spellStart"/>
      <w:r w:rsidR="00E37689">
        <w:t>ssh</w:t>
      </w:r>
      <w:proofErr w:type="spellEnd"/>
      <w:r w:rsidR="00E37689">
        <w:t>连接到</w:t>
      </w:r>
      <w:proofErr w:type="spellStart"/>
      <w:r w:rsidR="00E37689">
        <w:t>linux</w:t>
      </w:r>
      <w:proofErr w:type="spellEnd"/>
      <w:r w:rsidR="00E37689">
        <w:t>服务器，</w:t>
      </w:r>
      <w:r w:rsidR="00E37689">
        <w:t>kill -9,</w:t>
      </w:r>
      <w:r w:rsidR="00E37689">
        <w:t>然后备份，重启服务器，打</w:t>
      </w:r>
      <w:r w:rsidR="00E37689">
        <w:t>war</w:t>
      </w:r>
      <w:r w:rsidR="005C1B41">
        <w:t>包</w:t>
      </w:r>
      <w:r w:rsidR="00237B08">
        <w:rPr>
          <w:rFonts w:hint="eastAsia"/>
        </w:rPr>
        <w:t>等等</w:t>
      </w:r>
      <w:proofErr w:type="gramStart"/>
      <w:r w:rsidR="00237B08">
        <w:rPr>
          <w:rFonts w:hint="eastAsia"/>
        </w:rPr>
        <w:t>等</w:t>
      </w:r>
      <w:proofErr w:type="gramEnd"/>
      <w:r w:rsidR="005C1B41">
        <w:rPr>
          <w:rFonts w:hint="eastAsia"/>
        </w:rPr>
        <w:t xml:space="preserve"> </w:t>
      </w:r>
    </w:p>
    <w:p w:rsidR="001F22B3" w:rsidRDefault="001F22B3"/>
    <w:p w:rsidR="001F22B3" w:rsidRDefault="001F22B3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9560E0" w:rsidRDefault="009560E0"/>
    <w:p w:rsidR="001F22B3" w:rsidRDefault="009560E0" w:rsidP="00AD75AA">
      <w:pPr>
        <w:pStyle w:val="1"/>
      </w:pPr>
      <w:r>
        <w:t xml:space="preserve">2 </w:t>
      </w:r>
      <w:r w:rsidR="00F33A18">
        <w:t>云容器的</w:t>
      </w:r>
      <w:r w:rsidR="0010085F">
        <w:t>整体</w:t>
      </w:r>
      <w:r>
        <w:t>结构</w:t>
      </w:r>
    </w:p>
    <w:p w:rsidR="00D97E9B" w:rsidRDefault="00D97E9B"/>
    <w:p w:rsidR="00D97E9B" w:rsidRDefault="00786B3E">
      <w:r>
        <w:t>流程</w:t>
      </w:r>
      <w:r w:rsidR="00F67BF0">
        <w:t>：</w:t>
      </w:r>
    </w:p>
    <w:p w:rsidR="004E5703" w:rsidRDefault="00CA402F">
      <w:r>
        <w:t xml:space="preserve">1 </w:t>
      </w:r>
      <w:r w:rsidR="005F02DC">
        <w:t>-&gt;</w:t>
      </w:r>
      <w:r w:rsidR="00D97E9B">
        <w:t>程序员提交代码到</w:t>
      </w:r>
      <w:r w:rsidR="00D97E9B">
        <w:t>git</w:t>
      </w:r>
    </w:p>
    <w:p w:rsidR="00C81AE7" w:rsidRDefault="00CA402F" w:rsidP="0007671B">
      <w:r>
        <w:t xml:space="preserve">2 </w:t>
      </w:r>
      <w:r w:rsidR="00D97E9B">
        <w:t>-&gt;Jenkins</w:t>
      </w:r>
      <w:r w:rsidR="00065EEB">
        <w:t>对新版本</w:t>
      </w:r>
      <w:r w:rsidR="00D97E9B">
        <w:t>进行</w:t>
      </w:r>
      <w:r w:rsidR="00BC0818">
        <w:t>打包测试</w:t>
      </w:r>
    </w:p>
    <w:p w:rsidR="00C81AE7" w:rsidRDefault="00CA402F" w:rsidP="0007671B">
      <w:r>
        <w:t xml:space="preserve">3 </w:t>
      </w:r>
      <w:r w:rsidR="00BC0818">
        <w:t>-&gt;</w:t>
      </w:r>
      <w:r w:rsidR="00BC0818">
        <w:t>提交</w:t>
      </w:r>
      <w:r w:rsidR="00BC0818">
        <w:t>docker</w:t>
      </w:r>
      <w:r w:rsidR="00BC0818">
        <w:t>进行自动部署</w:t>
      </w:r>
    </w:p>
    <w:p w:rsidR="00D97E9B" w:rsidRDefault="00CA402F" w:rsidP="0007671B">
      <w:r>
        <w:rPr>
          <w:rFonts w:hint="eastAsia"/>
        </w:rPr>
        <w:t>4</w:t>
      </w:r>
      <w:r>
        <w:t xml:space="preserve"> </w:t>
      </w:r>
      <w:r w:rsidR="00BC0818">
        <w:rPr>
          <w:rFonts w:hint="eastAsia"/>
        </w:rPr>
        <w:t>-&gt;</w:t>
      </w:r>
      <w:r w:rsidR="00BC0818">
        <w:rPr>
          <w:rFonts w:hint="eastAsia"/>
        </w:rPr>
        <w:t>通过</w:t>
      </w:r>
      <w:proofErr w:type="spellStart"/>
      <w:r w:rsidR="00BC0818">
        <w:rPr>
          <w:rFonts w:hint="eastAsia"/>
        </w:rPr>
        <w:t>webui</w:t>
      </w:r>
      <w:proofErr w:type="spellEnd"/>
      <w:r w:rsidR="00BC0818">
        <w:rPr>
          <w:rFonts w:hint="eastAsia"/>
        </w:rPr>
        <w:t>动态配置</w:t>
      </w:r>
      <w:proofErr w:type="spellStart"/>
      <w:r w:rsidR="00BC0818">
        <w:rPr>
          <w:rFonts w:hint="eastAsia"/>
        </w:rPr>
        <w:t>nginx</w:t>
      </w:r>
      <w:proofErr w:type="spellEnd"/>
      <w:r w:rsidR="00BC0818">
        <w:rPr>
          <w:rFonts w:hint="eastAsia"/>
        </w:rPr>
        <w:t>反向代理</w:t>
      </w:r>
    </w:p>
    <w:p w:rsidR="00D97E9B" w:rsidRDefault="00D97E9B"/>
    <w:p w:rsidR="00443C28" w:rsidRDefault="001311B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214154</wp:posOffset>
                </wp:positionV>
                <wp:extent cx="2871470" cy="521335"/>
                <wp:effectExtent l="0" t="0" r="24130" b="41211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1470" cy="521335"/>
                        </a:xfrm>
                        <a:prstGeom prst="wedgeRectCallout">
                          <a:avLst>
                            <a:gd name="adj1" fmla="val -41482"/>
                            <a:gd name="adj2" fmla="val 1269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1B8" w:rsidRDefault="006E4DB8" w:rsidP="001311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可伸缩</w:t>
                            </w:r>
                            <w:r w:rsidR="001311B8">
                              <w:rPr>
                                <w:rFonts w:hint="eastAsia"/>
                              </w:rPr>
                              <w:t>的</w:t>
                            </w:r>
                            <w:r w:rsidR="00542668">
                              <w:rPr>
                                <w:rFonts w:hint="eastAsia"/>
                              </w:rPr>
                              <w:t>web</w:t>
                            </w:r>
                            <w:r w:rsidR="00542668">
                              <w:t>容器</w:t>
                            </w:r>
                            <w:r w:rsidR="00A14302">
                              <w:rPr>
                                <w:rFonts w:hint="eastAsia"/>
                              </w:rPr>
                              <w:t>+</w:t>
                            </w:r>
                            <w:r w:rsidR="001311B8">
                              <w:rPr>
                                <w:rFonts w:hint="eastAsia"/>
                              </w:rPr>
                              <w:t>自动部署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9" o:spid="_x0000_s1026" type="#_x0000_t61" style="position:absolute;left:0;text-align:left;margin-left:314pt;margin-top:16.85pt;width:226.1pt;height:4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" adj="1840,38211" fillcolor="white [3201]" strokecolor="#f79646 [3209]" strokeweight="2pt">
                <v:textbox>
                  <w:txbxContent>
                    <w:p w:rsidR="001311B8" w:rsidRDefault="006E4DB8" w:rsidP="001311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可伸缩</w:t>
                      </w:r>
                      <w:r w:rsidR="001311B8">
                        <w:rPr>
                          <w:rFonts w:hint="eastAsia"/>
                        </w:rPr>
                        <w:t>的</w:t>
                      </w:r>
                      <w:r w:rsidR="00542668">
                        <w:rPr>
                          <w:rFonts w:hint="eastAsia"/>
                        </w:rPr>
                        <w:t>web</w:t>
                      </w:r>
                      <w:r w:rsidR="00542668">
                        <w:t>容器</w:t>
                      </w:r>
                      <w:r w:rsidR="00A14302">
                        <w:rPr>
                          <w:rFonts w:hint="eastAsia"/>
                        </w:rPr>
                        <w:t>+</w:t>
                      </w:r>
                      <w:r w:rsidR="001311B8">
                        <w:rPr>
                          <w:rFonts w:hint="eastAsia"/>
                        </w:rPr>
                        <w:t>自动部署</w:t>
                      </w:r>
                    </w:p>
                  </w:txbxContent>
                </v:textbox>
              </v:shape>
            </w:pict>
          </mc:Fallback>
        </mc:AlternateContent>
      </w:r>
    </w:p>
    <w:p w:rsidR="00EB2A09" w:rsidRDefault="00AD75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30163</wp:posOffset>
                </wp:positionH>
                <wp:positionV relativeFrom="paragraph">
                  <wp:posOffset>123190</wp:posOffset>
                </wp:positionV>
                <wp:extent cx="2521585" cy="606425"/>
                <wp:effectExtent l="0" t="0" r="12065" b="346075"/>
                <wp:wrapNone/>
                <wp:docPr id="7" name="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585" cy="606425"/>
                        </a:xfrm>
                        <a:prstGeom prst="wedgeRectCallout">
                          <a:avLst>
                            <a:gd name="adj1" fmla="val -15221"/>
                            <a:gd name="adj2" fmla="val 10204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3C28" w:rsidRDefault="00443C28" w:rsidP="00443C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程序员从这里提交代码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7" o:spid="_x0000_s1027" type="#_x0000_t61" style="position:absolute;left:0;text-align:left;margin-left:2.4pt;margin-top:9.7pt;width:198.55pt;height:4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" adj="7512,32842" fillcolor="white [3201]" strokecolor="#f79646 [3209]" strokeweight="2pt">
                <v:textbox>
                  <w:txbxContent>
                    <w:p w:rsidR="00443C28" w:rsidRDefault="00443C28" w:rsidP="00443C2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程序员从这里提交代码</w:t>
                      </w:r>
                    </w:p>
                  </w:txbxContent>
                </v:textbox>
              </v:shape>
            </w:pict>
          </mc:Fallback>
        </mc:AlternateContent>
      </w:r>
    </w:p>
    <w:p w:rsidR="002B1604" w:rsidRDefault="002B1604"/>
    <w:p w:rsidR="002B1604" w:rsidRDefault="002B1604"/>
    <w:p w:rsidR="00810EED" w:rsidRDefault="0068135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4266406</wp:posOffset>
                </wp:positionH>
                <wp:positionV relativeFrom="paragraph">
                  <wp:posOffset>2789238</wp:posOffset>
                </wp:positionV>
                <wp:extent cx="921385" cy="299720"/>
                <wp:effectExtent l="0" t="0" r="69215" b="195580"/>
                <wp:wrapNone/>
                <wp:docPr id="10" name="矩形标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99720"/>
                        </a:xfrm>
                        <a:prstGeom prst="wedgeRectCallout">
                          <a:avLst>
                            <a:gd name="adj1" fmla="val 55924"/>
                            <a:gd name="adj2" fmla="val 1054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354" w:rsidRDefault="00681354" w:rsidP="0068135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反向代理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10" o:spid="_x0000_s1028" type="#_x0000_t61" style="position:absolute;left:0;text-align:left;margin-left:335.95pt;margin-top:219.65pt;width:72.55pt;height:2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" adj="22880,33567" fillcolor="white [3201]" strokecolor="#f79646 [3209]" strokeweight="2pt">
                <v:textbox>
                  <w:txbxContent>
                    <w:p w:rsidR="00681354" w:rsidRDefault="00681354" w:rsidP="0068135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反向代理</w:t>
                      </w:r>
                    </w:p>
                  </w:txbxContent>
                </v:textbox>
              </v:shape>
            </w:pict>
          </mc:Fallback>
        </mc:AlternateContent>
      </w:r>
      <w:r w:rsidR="00F54BA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1294606</wp:posOffset>
                </wp:positionH>
                <wp:positionV relativeFrom="paragraph">
                  <wp:posOffset>1460976</wp:posOffset>
                </wp:positionV>
                <wp:extent cx="1314450" cy="385445"/>
                <wp:effectExtent l="0" t="0" r="19050" b="224155"/>
                <wp:wrapNone/>
                <wp:docPr id="2" name="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5445"/>
                        </a:xfrm>
                        <a:prstGeom prst="wedgeRectCallout">
                          <a:avLst>
                            <a:gd name="adj1" fmla="val -48632"/>
                            <a:gd name="adj2" fmla="val 10375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604" w:rsidRDefault="007A7B29" w:rsidP="002B16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</w:t>
                            </w:r>
                            <w:r w:rsidR="00D97E9B">
                              <w:rPr>
                                <w:rFonts w:hint="eastAsia"/>
                              </w:rPr>
                              <w:t>打包</w:t>
                            </w:r>
                            <w:r w:rsidR="00C3512A">
                              <w:rPr>
                                <w:rFonts w:hint="eastAsia"/>
                              </w:rPr>
                              <w:t>、</w:t>
                            </w:r>
                            <w:r w:rsidR="00F54BA1"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2" o:spid="_x0000_s1029" type="#_x0000_t61" style="position:absolute;left:0;text-align:left;margin-left:101.95pt;margin-top:115.05pt;width:103.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" adj="295,33210" fillcolor="white [3201]" strokecolor="#f79646 [3209]" strokeweight="2pt">
                <v:textbox>
                  <w:txbxContent>
                    <w:p w:rsidR="002B1604" w:rsidRDefault="007A7B29" w:rsidP="002B16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</w:t>
                      </w:r>
                      <w:r w:rsidR="00D97E9B">
                        <w:rPr>
                          <w:rFonts w:hint="eastAsia"/>
                        </w:rPr>
                        <w:t>打包</w:t>
                      </w:r>
                      <w:r w:rsidR="00C3512A">
                        <w:rPr>
                          <w:rFonts w:hint="eastAsia"/>
                        </w:rPr>
                        <w:t>、</w:t>
                      </w:r>
                      <w:r w:rsidR="00F54BA1">
                        <w:rPr>
                          <w:rFonts w:hint="eastAsia"/>
                        </w:rPr>
                        <w:t>测试</w:t>
                      </w:r>
                    </w:p>
                  </w:txbxContent>
                </v:textbox>
              </v:shape>
            </w:pict>
          </mc:Fallback>
        </mc:AlternateContent>
      </w:r>
      <w:r w:rsidR="00DE255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167958</wp:posOffset>
                </wp:positionV>
                <wp:extent cx="1450181" cy="2535555"/>
                <wp:effectExtent l="0" t="0" r="17145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181" cy="25355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7546" id="矩形 8" o:spid="_x0000_s1026" style="position:absolute;left:0;text-align:left;margin-left:224pt;margin-top:13.25pt;width:114.2pt;height:199.6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" fillcolor="white [3201]" strokecolor="red" strokeweight="2pt">
                <v:fill opacity="0"/>
              </v:rect>
            </w:pict>
          </mc:Fallback>
        </mc:AlternateContent>
      </w:r>
      <w:r w:rsidR="009D560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1024414</wp:posOffset>
                </wp:positionV>
                <wp:extent cx="792480" cy="428625"/>
                <wp:effectExtent l="0" t="285750" r="26670" b="28575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28625"/>
                        </a:xfrm>
                        <a:prstGeom prst="wedgeRectCallout">
                          <a:avLst>
                            <a:gd name="adj1" fmla="val 25141"/>
                            <a:gd name="adj2" fmla="val -1141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601" w:rsidRDefault="009D5601" w:rsidP="009D5601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proofErr w:type="spellEnd"/>
                            <w:r>
                              <w:t>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6" o:spid="_x0000_s1030" type="#_x0000_t61" style="position:absolute;left:0;text-align:left;margin-left:379.25pt;margin-top:80.65pt;width:62.4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" adj="16230,-13860" fillcolor="white [3201]" strokecolor="#f79646 [3209]" strokeweight="2pt">
                <v:textbox>
                  <w:txbxContent>
                    <w:p w:rsidR="009D5601" w:rsidRDefault="009D5601" w:rsidP="009D5601">
                      <w:pPr>
                        <w:jc w:val="center"/>
                      </w:pPr>
                      <w:r>
                        <w:t>K</w:t>
                      </w:r>
                      <w:r>
                        <w:rPr>
                          <w:rFonts w:hint="eastAsia"/>
                        </w:rPr>
                        <w:t>v</w:t>
                      </w:r>
                      <w:r>
                        <w:t>存储</w:t>
                      </w:r>
                    </w:p>
                  </w:txbxContent>
                </v:textbox>
              </v:shape>
            </w:pict>
          </mc:Fallback>
        </mc:AlternateContent>
      </w:r>
      <w:r w:rsidR="001F4C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6145213</wp:posOffset>
                </wp:positionH>
                <wp:positionV relativeFrom="paragraph">
                  <wp:posOffset>538162</wp:posOffset>
                </wp:positionV>
                <wp:extent cx="663416" cy="2814638"/>
                <wp:effectExtent l="0" t="0" r="22860" b="2413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16" cy="2814638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C79" w:rsidRDefault="001F4C79" w:rsidP="001F4C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动态反像</w:t>
                            </w:r>
                            <w:r>
                              <w:t>代理</w:t>
                            </w: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31" style="position:absolute;left:0;text-align:left;margin-left:483.9pt;margin-top:42.35pt;width:52.25pt;height:22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" fillcolor="#eeece1 [3214]" strokecolor="#f79646 [3209]" strokeweight="2pt">
                <v:textbox>
                  <w:txbxContent>
                    <w:p w:rsidR="001F4C79" w:rsidRDefault="001F4C79" w:rsidP="001F4C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动态反像</w:t>
                      </w:r>
                      <w:r>
                        <w:t>代理</w:t>
                      </w: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配置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160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323056</wp:posOffset>
                </wp:positionH>
                <wp:positionV relativeFrom="paragraph">
                  <wp:posOffset>2688908</wp:posOffset>
                </wp:positionV>
                <wp:extent cx="1343025" cy="499745"/>
                <wp:effectExtent l="0" t="0" r="28575" b="147955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9745"/>
                        </a:xfrm>
                        <a:prstGeom prst="wedgeRectCallout">
                          <a:avLst>
                            <a:gd name="adj1" fmla="val 48316"/>
                            <a:gd name="adj2" fmla="val 7536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604" w:rsidRDefault="002B1604" w:rsidP="002B16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分布式文件存储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3" o:spid="_x0000_s1032" type="#_x0000_t61" style="position:absolute;left:0;text-align:left;margin-left:25.45pt;margin-top:211.75pt;width:105.75pt;height:3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" adj="21236,27079" fillcolor="white [3201]" strokecolor="#f79646 [3209]" strokeweight="2pt">
                <v:textbox>
                  <w:txbxContent>
                    <w:p w:rsidR="002B1604" w:rsidRDefault="002B1604" w:rsidP="002B16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分布式文件存储</w:t>
                      </w:r>
                    </w:p>
                  </w:txbxContent>
                </v:textbox>
              </v:shape>
            </w:pict>
          </mc:Fallback>
        </mc:AlternateContent>
      </w:r>
      <w:r w:rsidR="00810EED">
        <w:rPr>
          <w:rFonts w:hint="eastAsia"/>
          <w:noProof/>
        </w:rPr>
        <w:drawing>
          <wp:inline distT="0" distB="0" distL="0" distR="0">
            <wp:extent cx="7020560" cy="38804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87716-20170401135152164-125750309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ED" w:rsidRDefault="00810EED"/>
    <w:p w:rsidR="00810EED" w:rsidRDefault="00810EED"/>
    <w:p w:rsidR="004D6274" w:rsidRDefault="004D6274"/>
    <w:p w:rsidR="000E485C" w:rsidRDefault="004D6274" w:rsidP="0048412F">
      <w:pPr>
        <w:pStyle w:val="1"/>
      </w:pPr>
      <w:r>
        <w:lastRenderedPageBreak/>
        <w:t xml:space="preserve">3 </w:t>
      </w:r>
      <w:r w:rsidR="001B6559">
        <w:t>结构和技术拆分</w:t>
      </w:r>
    </w:p>
    <w:p w:rsidR="000E485C" w:rsidRDefault="000E485C" w:rsidP="004D6274"/>
    <w:p w:rsidR="000E485C" w:rsidRDefault="000E485C" w:rsidP="004D6274"/>
    <w:p w:rsidR="00BA6042" w:rsidRDefault="005A51C5" w:rsidP="004D627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5616575</wp:posOffset>
                </wp:positionH>
                <wp:positionV relativeFrom="paragraph">
                  <wp:posOffset>139700</wp:posOffset>
                </wp:positionV>
                <wp:extent cx="1557338" cy="535622"/>
                <wp:effectExtent l="0" t="0" r="24130" b="1714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338" cy="5356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E95" w:rsidRDefault="0015641E" w:rsidP="000E48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页面访问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3" style="position:absolute;left:0;text-align:left;margin-left:442.25pt;margin-top:11pt;width:122.65pt;height:42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" fillcolor="#4f81bd [3204]" strokecolor="#243f60 [1604]" strokeweight="2pt">
                <v:textbox>
                  <w:txbxContent>
                    <w:p w:rsidR="00272E95" w:rsidRDefault="0015641E" w:rsidP="000E48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页面访问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258286</wp:posOffset>
                </wp:positionH>
                <wp:positionV relativeFrom="paragraph">
                  <wp:posOffset>222409</wp:posOffset>
                </wp:positionV>
                <wp:extent cx="957263" cy="578644"/>
                <wp:effectExtent l="0" t="0" r="14605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5786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1C5" w:rsidRDefault="005A51C5" w:rsidP="005A51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34" style="position:absolute;left:0;text-align:left;margin-left:20.35pt;margin-top:17.5pt;width:75.4pt;height:4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" fillcolor="#4f81bd [3204]" strokecolor="#243f60 [1604]" strokeweight="2pt">
                <v:textbox>
                  <w:txbxContent>
                    <w:p w:rsidR="005A51C5" w:rsidRDefault="005A51C5" w:rsidP="005A51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IDEA</w:t>
                      </w:r>
                    </w:p>
                  </w:txbxContent>
                </v:textbox>
              </v:rect>
            </w:pict>
          </mc:Fallback>
        </mc:AlternateContent>
      </w:r>
    </w:p>
    <w:p w:rsidR="005A51C5" w:rsidRDefault="005A51C5" w:rsidP="004D6274"/>
    <w:p w:rsidR="005A51C5" w:rsidRDefault="005A51C5" w:rsidP="004D6274"/>
    <w:p w:rsidR="005A51C5" w:rsidRDefault="005A51C5" w:rsidP="004D627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6237605</wp:posOffset>
                </wp:positionH>
                <wp:positionV relativeFrom="paragraph">
                  <wp:posOffset>32861</wp:posOffset>
                </wp:positionV>
                <wp:extent cx="292894" cy="400050"/>
                <wp:effectExtent l="19050" t="19050" r="31115" b="19050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94" cy="400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D903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2" o:spid="_x0000_s1026" type="#_x0000_t68" style="position:absolute;left:0;text-align:left;margin-left:491.15pt;margin-top:2.6pt;width:23.0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" adj="7907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594519</wp:posOffset>
                </wp:positionH>
                <wp:positionV relativeFrom="paragraph">
                  <wp:posOffset>197168</wp:posOffset>
                </wp:positionV>
                <wp:extent cx="285750" cy="457200"/>
                <wp:effectExtent l="19050" t="0" r="38100" b="3810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5CDE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6" type="#_x0000_t67" style="position:absolute;left:0;text-align:left;margin-left:46.8pt;margin-top:15.55pt;width:22.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" adj="14850" fillcolor="white [3201]" strokecolor="#f79646 [3209]" strokeweight="2pt"/>
            </w:pict>
          </mc:Fallback>
        </mc:AlternateContent>
      </w:r>
    </w:p>
    <w:p w:rsidR="005A51C5" w:rsidRDefault="005A51C5" w:rsidP="004D627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2074386</wp:posOffset>
                </wp:positionH>
                <wp:positionV relativeFrom="paragraph">
                  <wp:posOffset>197485</wp:posOffset>
                </wp:positionV>
                <wp:extent cx="2757488" cy="1178718"/>
                <wp:effectExtent l="0" t="0" r="24130" b="2159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488" cy="11787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1C5" w:rsidRDefault="005A51C5" w:rsidP="005A51C5">
                            <w:pPr>
                              <w:jc w:val="center"/>
                            </w:pPr>
                            <w:r>
                              <w:t>Jenkins</w:t>
                            </w:r>
                          </w:p>
                          <w:p w:rsidR="005A51C5" w:rsidRDefault="005A51C5" w:rsidP="005A51C5">
                            <w:pPr>
                              <w:jc w:val="center"/>
                            </w:pPr>
                            <w:r>
                              <w:t>拉去代码</w:t>
                            </w:r>
                            <w:r>
                              <w:rPr>
                                <w:rFonts w:hint="eastAsia"/>
                              </w:rPr>
                              <w:t>-&gt;</w:t>
                            </w:r>
                            <w:r>
                              <w:t>build-&gt;</w:t>
                            </w:r>
                            <w:r>
                              <w:t>打包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&gt;</w:t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5" style="position:absolute;left:0;text-align:left;margin-left:163.35pt;margin-top:15.55pt;width:217.15pt;height:92.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" fillcolor="white [3201]" strokecolor="#f79646 [3209]" strokeweight="2pt">
                <v:textbox>
                  <w:txbxContent>
                    <w:p w:rsidR="005A51C5" w:rsidRDefault="005A51C5" w:rsidP="005A51C5">
                      <w:pPr>
                        <w:jc w:val="center"/>
                      </w:pPr>
                      <w:r>
                        <w:t>Jenkins</w:t>
                      </w:r>
                    </w:p>
                    <w:p w:rsidR="005A51C5" w:rsidRDefault="005A51C5" w:rsidP="005A51C5">
                      <w:pPr>
                        <w:jc w:val="center"/>
                      </w:pPr>
                      <w:r>
                        <w:t>拉去代码</w:t>
                      </w:r>
                      <w:r>
                        <w:rPr>
                          <w:rFonts w:hint="eastAsia"/>
                        </w:rPr>
                        <w:t>-&gt;</w:t>
                      </w:r>
                      <w:r>
                        <w:t>build-&gt;</w:t>
                      </w:r>
                      <w:r>
                        <w:t>打包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&gt;ssh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51C5" w:rsidRDefault="005A51C5" w:rsidP="004D62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5609432</wp:posOffset>
                </wp:positionH>
                <wp:positionV relativeFrom="paragraph">
                  <wp:posOffset>13335</wp:posOffset>
                </wp:positionV>
                <wp:extent cx="1564481" cy="1092994"/>
                <wp:effectExtent l="0" t="0" r="17145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481" cy="10929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1C5" w:rsidRDefault="005A51C5" w:rsidP="005A51C5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ocker</w:t>
                            </w:r>
                          </w:p>
                          <w:p w:rsidR="005A51C5" w:rsidRDefault="005A51C5" w:rsidP="005A51C5">
                            <w:pPr>
                              <w:jc w:val="center"/>
                            </w:pPr>
                            <w:r>
                              <w:t>生成</w:t>
                            </w:r>
                            <w:r>
                              <w:rPr>
                                <w:rFonts w:hint="eastAsia"/>
                              </w:rPr>
                              <w:t>镜像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&gt;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容器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6" style="position:absolute;left:0;text-align:left;margin-left:441.7pt;margin-top:1.05pt;width:123.2pt;height:8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" fillcolor="white [3201]" strokecolor="#f79646 [3209]" strokeweight="2pt">
                <v:textbox>
                  <w:txbxContent>
                    <w:p w:rsidR="005A51C5" w:rsidRDefault="005A51C5" w:rsidP="005A51C5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ocker</w:t>
                      </w:r>
                    </w:p>
                    <w:p w:rsidR="005A51C5" w:rsidRDefault="005A51C5" w:rsidP="005A51C5">
                      <w:pPr>
                        <w:jc w:val="center"/>
                      </w:pPr>
                      <w:r>
                        <w:t>生成</w:t>
                      </w:r>
                      <w:r>
                        <w:rPr>
                          <w:rFonts w:hint="eastAsia"/>
                        </w:rPr>
                        <w:t>镜像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&gt;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容器</w:t>
                      </w:r>
                    </w:p>
                  </w:txbxContent>
                </v:textbox>
              </v:rect>
            </w:pict>
          </mc:Fallback>
        </mc:AlternateContent>
      </w:r>
    </w:p>
    <w:p w:rsidR="005A51C5" w:rsidRDefault="005A51C5" w:rsidP="004D627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4930775</wp:posOffset>
                </wp:positionH>
                <wp:positionV relativeFrom="paragraph">
                  <wp:posOffset>214313</wp:posOffset>
                </wp:positionV>
                <wp:extent cx="642938" cy="328612"/>
                <wp:effectExtent l="0" t="19050" r="43180" b="3365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8" cy="3286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0E0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0" o:spid="_x0000_s1026" type="#_x0000_t13" style="position:absolute;left:0;text-align:left;margin-left:388.25pt;margin-top:16.9pt;width:50.65pt;height:25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" adj="16080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189706</wp:posOffset>
                </wp:positionV>
                <wp:extent cx="635635" cy="271145"/>
                <wp:effectExtent l="0" t="19050" r="31115" b="33655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2711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D64EB" id="右箭头 18" o:spid="_x0000_s1026" type="#_x0000_t13" style="position:absolute;left:0;text-align:left;margin-left:105.85pt;margin-top:14.95pt;width:50.05pt;height:21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" adj="16993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237331</wp:posOffset>
                </wp:positionH>
                <wp:positionV relativeFrom="paragraph">
                  <wp:posOffset>71120</wp:posOffset>
                </wp:positionV>
                <wp:extent cx="992981" cy="550068"/>
                <wp:effectExtent l="0" t="0" r="17145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981" cy="550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51C5" w:rsidRDefault="005A51C5" w:rsidP="005A51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7" style="position:absolute;left:0;text-align:left;margin-left:18.7pt;margin-top:5.6pt;width:78.2pt;height:4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" fillcolor="#4f81bd [3204]" strokecolor="#243f60 [1604]" strokeweight="2pt">
                <v:textbox>
                  <w:txbxContent>
                    <w:p w:rsidR="005A51C5" w:rsidRDefault="005A51C5" w:rsidP="005A51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</w:p>
    <w:p w:rsidR="005A51C5" w:rsidRDefault="005A51C5" w:rsidP="004D6274"/>
    <w:p w:rsidR="005A51C5" w:rsidRDefault="005A51C5" w:rsidP="004D6274"/>
    <w:p w:rsidR="005A51C5" w:rsidRDefault="005A51C5" w:rsidP="004D6274"/>
    <w:p w:rsidR="00BA6042" w:rsidRDefault="00BA6042" w:rsidP="004D62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D6274" w:rsidTr="004D6274">
        <w:tc>
          <w:tcPr>
            <w:tcW w:w="11046" w:type="dxa"/>
          </w:tcPr>
          <w:p w:rsidR="004D6274" w:rsidRDefault="004D6274" w:rsidP="004D6274">
            <w:r>
              <w:rPr>
                <w:rFonts w:hint="eastAsia"/>
              </w:rPr>
              <w:t>1</w:t>
            </w:r>
            <w:r>
              <w:t xml:space="preserve"> git </w:t>
            </w:r>
            <w:r>
              <w:t>代码版本控制</w:t>
            </w:r>
            <w:r w:rsidR="00BA6042">
              <w:rPr>
                <w:rFonts w:hint="eastAsia"/>
              </w:rPr>
              <w:t>(</w:t>
            </w:r>
            <w:proofErr w:type="spellStart"/>
            <w:r w:rsidR="00BA6042">
              <w:t>svn</w:t>
            </w:r>
            <w:proofErr w:type="spellEnd"/>
            <w:r w:rsidR="00BA6042">
              <w:rPr>
                <w:rFonts w:hint="eastAsia"/>
              </w:rPr>
              <w:t>)</w:t>
            </w:r>
          </w:p>
          <w:p w:rsidR="004D6274" w:rsidRDefault="004D6274" w:rsidP="004D6274">
            <w:r>
              <w:rPr>
                <w:rFonts w:hint="eastAsia"/>
              </w:rPr>
              <w:t>2</w:t>
            </w:r>
            <w:r>
              <w:t xml:space="preserve"> </w:t>
            </w:r>
            <w:proofErr w:type="spellStart"/>
            <w:r>
              <w:t>jenkins</w:t>
            </w:r>
            <w:proofErr w:type="spellEnd"/>
            <w:r>
              <w:t xml:space="preserve"> </w:t>
            </w:r>
            <w:r>
              <w:t>自动打包</w:t>
            </w:r>
            <w:r w:rsidR="003929D6">
              <w:t>测试</w:t>
            </w:r>
            <w:r>
              <w:t>工具</w:t>
            </w:r>
            <w:r w:rsidR="00715DBD">
              <w:rPr>
                <w:rFonts w:hint="eastAsia"/>
              </w:rPr>
              <w:t>(</w:t>
            </w:r>
            <w:r w:rsidR="00715DBD">
              <w:rPr>
                <w:rFonts w:hint="eastAsia"/>
              </w:rPr>
              <w:t>将写好的代码从</w:t>
            </w:r>
            <w:r w:rsidR="00715DBD">
              <w:rPr>
                <w:rFonts w:hint="eastAsia"/>
              </w:rPr>
              <w:t>git</w:t>
            </w:r>
            <w:r w:rsidR="00715DBD">
              <w:rPr>
                <w:rFonts w:hint="eastAsia"/>
              </w:rPr>
              <w:t>上拉下来，然后打成为服务的</w:t>
            </w:r>
            <w:r w:rsidR="00715DBD">
              <w:rPr>
                <w:rFonts w:hint="eastAsia"/>
              </w:rPr>
              <w:t>jar</w:t>
            </w:r>
            <w:r w:rsidR="00715DBD">
              <w:rPr>
                <w:rFonts w:hint="eastAsia"/>
              </w:rPr>
              <w:t>包</w:t>
            </w:r>
            <w:r w:rsidR="00715DBD">
              <w:rPr>
                <w:rFonts w:hint="eastAsia"/>
              </w:rPr>
              <w:t>)</w:t>
            </w:r>
          </w:p>
          <w:p w:rsidR="004D6274" w:rsidRDefault="004D6274" w:rsidP="004D6274">
            <w:r>
              <w:t xml:space="preserve">3 </w:t>
            </w:r>
            <w:proofErr w:type="spellStart"/>
            <w:r>
              <w:t>glusterfs</w:t>
            </w:r>
            <w:proofErr w:type="spellEnd"/>
            <w:r>
              <w:t xml:space="preserve"> </w:t>
            </w:r>
            <w:r>
              <w:t>分布式文件存储系统，相当于</w:t>
            </w:r>
            <w:proofErr w:type="spellStart"/>
            <w:r>
              <w:t>fastdfs</w:t>
            </w:r>
            <w:proofErr w:type="spellEnd"/>
          </w:p>
          <w:p w:rsidR="004D6274" w:rsidRDefault="004D6274" w:rsidP="005437BD">
            <w:pPr>
              <w:tabs>
                <w:tab w:val="left" w:pos="7380"/>
              </w:tabs>
            </w:pPr>
            <w:r>
              <w:t>4</w:t>
            </w:r>
            <w:r w:rsidR="00EC413A">
              <w:t xml:space="preserve"> docker</w:t>
            </w:r>
            <w:r w:rsidR="00E15243">
              <w:t xml:space="preserve"> </w:t>
            </w:r>
            <w:r w:rsidR="00332429">
              <w:t>把</w:t>
            </w:r>
            <w:r w:rsidR="005437BD">
              <w:rPr>
                <w:rFonts w:hint="eastAsia"/>
              </w:rPr>
              <w:t>(</w:t>
            </w:r>
            <w:proofErr w:type="spellStart"/>
            <w:r w:rsidR="005437BD">
              <w:t>springboot</w:t>
            </w:r>
            <w:proofErr w:type="spellEnd"/>
            <w:r w:rsidR="005437BD">
              <w:rPr>
                <w:rFonts w:hint="eastAsia"/>
              </w:rPr>
              <w:t>)</w:t>
            </w:r>
            <w:proofErr w:type="gramStart"/>
            <w:r w:rsidR="00332429">
              <w:t>微服务</w:t>
            </w:r>
            <w:proofErr w:type="gramEnd"/>
            <w:r w:rsidR="00332429">
              <w:t>作为一个个单独的容器，</w:t>
            </w:r>
            <w:r w:rsidR="005E51AA">
              <w:t>单独运行</w:t>
            </w:r>
          </w:p>
          <w:p w:rsidR="00717184" w:rsidRDefault="00717184" w:rsidP="007F7225">
            <w:r>
              <w:rPr>
                <w:rFonts w:hint="eastAsia"/>
              </w:rPr>
              <w:t>5</w:t>
            </w:r>
            <w:r w:rsidR="007F7225">
              <w:t xml:space="preserve"> </w:t>
            </w:r>
            <w:r w:rsidRPr="00717184">
              <w:rPr>
                <w:rFonts w:hint="eastAsia"/>
              </w:rPr>
              <w:t>Kubernetes</w:t>
            </w:r>
            <w:r w:rsidRPr="00717184">
              <w:rPr>
                <w:rFonts w:hint="eastAsia"/>
              </w:rPr>
              <w:t>解决的就是</w:t>
            </w:r>
            <w:r w:rsidRPr="00717184">
              <w:rPr>
                <w:rFonts w:hint="eastAsia"/>
              </w:rPr>
              <w:t>docker</w:t>
            </w:r>
            <w:r w:rsidRPr="00717184">
              <w:rPr>
                <w:rFonts w:hint="eastAsia"/>
              </w:rPr>
              <w:t>集群以及各处网络访问的阻碍</w:t>
            </w:r>
            <w:r w:rsidR="003E67A5">
              <w:rPr>
                <w:rFonts w:hint="eastAsia"/>
              </w:rPr>
              <w:t>(</w:t>
            </w:r>
            <w:r w:rsidR="00716F69">
              <w:rPr>
                <w:rFonts w:hint="eastAsia"/>
              </w:rPr>
              <w:t>它还有</w:t>
            </w:r>
            <w:r w:rsidR="00E2195C">
              <w:rPr>
                <w:rFonts w:hint="eastAsia"/>
              </w:rPr>
              <w:t>负载均衡</w:t>
            </w:r>
            <w:r w:rsidR="00716F69">
              <w:rPr>
                <w:rFonts w:hint="eastAsia"/>
              </w:rPr>
              <w:t>功能</w:t>
            </w:r>
            <w:r w:rsidR="00604E1C">
              <w:rPr>
                <w:rFonts w:hint="eastAsia"/>
              </w:rPr>
              <w:t>，我们用</w:t>
            </w:r>
            <w:r w:rsidR="00CE3AF4">
              <w:rPr>
                <w:rFonts w:hint="eastAsia"/>
              </w:rPr>
              <w:t>的是</w:t>
            </w:r>
            <w:proofErr w:type="spellStart"/>
            <w:r w:rsidR="00604E1C">
              <w:rPr>
                <w:rFonts w:hint="eastAsia"/>
              </w:rPr>
              <w:t>nginx</w:t>
            </w:r>
            <w:r w:rsidR="001150DB">
              <w:rPr>
                <w:rFonts w:hint="eastAsia"/>
              </w:rPr>
              <w:t>+</w:t>
            </w:r>
            <w:r w:rsidR="00051CFF">
              <w:rPr>
                <w:rFonts w:hint="eastAsia"/>
              </w:rPr>
              <w:t>springcloud</w:t>
            </w:r>
            <w:proofErr w:type="spellEnd"/>
            <w:r w:rsidR="003E67A5">
              <w:rPr>
                <w:rFonts w:hint="eastAsia"/>
              </w:rPr>
              <w:t>)</w:t>
            </w:r>
          </w:p>
          <w:p w:rsidR="003130DB" w:rsidRDefault="003130DB" w:rsidP="007F7225">
            <w:r>
              <w:t xml:space="preserve">6 </w:t>
            </w:r>
            <w:proofErr w:type="spellStart"/>
            <w:r>
              <w:t>etcd+confd+nginx</w:t>
            </w:r>
            <w:proofErr w:type="spellEnd"/>
            <w:r>
              <w:t xml:space="preserve"> </w:t>
            </w:r>
            <w:r>
              <w:t>将</w:t>
            </w:r>
            <w:proofErr w:type="spellStart"/>
            <w:r>
              <w:t>nginx</w:t>
            </w:r>
            <w:proofErr w:type="spellEnd"/>
            <w:r>
              <w:t>的</w:t>
            </w:r>
            <w:r w:rsidR="00472684">
              <w:t>配置实现动态化，在</w:t>
            </w:r>
            <w:proofErr w:type="spellStart"/>
            <w:r w:rsidR="00472684">
              <w:t>webui</w:t>
            </w:r>
            <w:proofErr w:type="spellEnd"/>
            <w:r w:rsidR="00472684">
              <w:t>页面上就可以配置</w:t>
            </w:r>
            <w:proofErr w:type="spellStart"/>
            <w:r w:rsidR="00472684">
              <w:t>nginx</w:t>
            </w:r>
            <w:proofErr w:type="spellEnd"/>
            <w:r w:rsidR="002438F2">
              <w:t>的</w:t>
            </w:r>
            <w:r w:rsidR="001D11BA">
              <w:t>反向</w:t>
            </w:r>
            <w:r w:rsidR="002438F2">
              <w:t>代理</w:t>
            </w:r>
          </w:p>
        </w:tc>
      </w:tr>
    </w:tbl>
    <w:p w:rsidR="004D6274" w:rsidRPr="004D6274" w:rsidRDefault="004D6274" w:rsidP="004D6274"/>
    <w:p w:rsidR="00EC3848" w:rsidRDefault="00EC3848">
      <w:bookmarkStart w:id="0" w:name="_GoBack"/>
      <w:bookmarkEnd w:id="0"/>
    </w:p>
    <w:sectPr w:rsidR="00EC3848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EED"/>
    <w:rsid w:val="00023B08"/>
    <w:rsid w:val="00051CFF"/>
    <w:rsid w:val="00065EEB"/>
    <w:rsid w:val="00075248"/>
    <w:rsid w:val="0007671B"/>
    <w:rsid w:val="00076F66"/>
    <w:rsid w:val="000A45F9"/>
    <w:rsid w:val="000E485C"/>
    <w:rsid w:val="000E6BBC"/>
    <w:rsid w:val="000F7540"/>
    <w:rsid w:val="0010085F"/>
    <w:rsid w:val="001150DB"/>
    <w:rsid w:val="0012159C"/>
    <w:rsid w:val="00124E53"/>
    <w:rsid w:val="001311B8"/>
    <w:rsid w:val="0015641E"/>
    <w:rsid w:val="001B6559"/>
    <w:rsid w:val="001D11BA"/>
    <w:rsid w:val="001D5EFC"/>
    <w:rsid w:val="001F22B3"/>
    <w:rsid w:val="001F4C79"/>
    <w:rsid w:val="00237B08"/>
    <w:rsid w:val="002438F2"/>
    <w:rsid w:val="00272E95"/>
    <w:rsid w:val="002B1604"/>
    <w:rsid w:val="002C2640"/>
    <w:rsid w:val="002C3F01"/>
    <w:rsid w:val="002E1D10"/>
    <w:rsid w:val="003130DB"/>
    <w:rsid w:val="00332429"/>
    <w:rsid w:val="003929D6"/>
    <w:rsid w:val="003B42E1"/>
    <w:rsid w:val="003E67A5"/>
    <w:rsid w:val="00443C28"/>
    <w:rsid w:val="00472684"/>
    <w:rsid w:val="0048412F"/>
    <w:rsid w:val="00490333"/>
    <w:rsid w:val="004D6274"/>
    <w:rsid w:val="004E5703"/>
    <w:rsid w:val="00507A01"/>
    <w:rsid w:val="005402E7"/>
    <w:rsid w:val="00542668"/>
    <w:rsid w:val="005437BD"/>
    <w:rsid w:val="00577A91"/>
    <w:rsid w:val="005A51C5"/>
    <w:rsid w:val="005C1B41"/>
    <w:rsid w:val="005E51AA"/>
    <w:rsid w:val="005F02DC"/>
    <w:rsid w:val="00602B76"/>
    <w:rsid w:val="00604E1C"/>
    <w:rsid w:val="00610C95"/>
    <w:rsid w:val="006326A1"/>
    <w:rsid w:val="00636AA4"/>
    <w:rsid w:val="00681354"/>
    <w:rsid w:val="006838E1"/>
    <w:rsid w:val="006B789C"/>
    <w:rsid w:val="006E4DB8"/>
    <w:rsid w:val="00715DBD"/>
    <w:rsid w:val="00716F69"/>
    <w:rsid w:val="00717184"/>
    <w:rsid w:val="00736991"/>
    <w:rsid w:val="007429B0"/>
    <w:rsid w:val="007473EF"/>
    <w:rsid w:val="0076104C"/>
    <w:rsid w:val="00770948"/>
    <w:rsid w:val="00786B3E"/>
    <w:rsid w:val="007A7B29"/>
    <w:rsid w:val="007B32A1"/>
    <w:rsid w:val="007F7225"/>
    <w:rsid w:val="00810EED"/>
    <w:rsid w:val="00840D4F"/>
    <w:rsid w:val="008968B8"/>
    <w:rsid w:val="008F3B53"/>
    <w:rsid w:val="0090610F"/>
    <w:rsid w:val="00906818"/>
    <w:rsid w:val="00952FBE"/>
    <w:rsid w:val="009540D8"/>
    <w:rsid w:val="009560E0"/>
    <w:rsid w:val="00990BD0"/>
    <w:rsid w:val="00991775"/>
    <w:rsid w:val="00994ACC"/>
    <w:rsid w:val="009D5601"/>
    <w:rsid w:val="009E4FCA"/>
    <w:rsid w:val="00A14302"/>
    <w:rsid w:val="00A50974"/>
    <w:rsid w:val="00AA79AF"/>
    <w:rsid w:val="00AD0150"/>
    <w:rsid w:val="00AD75AA"/>
    <w:rsid w:val="00B04C14"/>
    <w:rsid w:val="00BA4D33"/>
    <w:rsid w:val="00BA6042"/>
    <w:rsid w:val="00BC0818"/>
    <w:rsid w:val="00C3512A"/>
    <w:rsid w:val="00C50772"/>
    <w:rsid w:val="00C76416"/>
    <w:rsid w:val="00C81196"/>
    <w:rsid w:val="00C81AE7"/>
    <w:rsid w:val="00CA402F"/>
    <w:rsid w:val="00CD2DAE"/>
    <w:rsid w:val="00CE3AF4"/>
    <w:rsid w:val="00D267BC"/>
    <w:rsid w:val="00D97E9B"/>
    <w:rsid w:val="00DB489B"/>
    <w:rsid w:val="00DE255F"/>
    <w:rsid w:val="00DF5788"/>
    <w:rsid w:val="00E05077"/>
    <w:rsid w:val="00E15243"/>
    <w:rsid w:val="00E2195C"/>
    <w:rsid w:val="00E37689"/>
    <w:rsid w:val="00E46F7A"/>
    <w:rsid w:val="00EA00A9"/>
    <w:rsid w:val="00EB24D5"/>
    <w:rsid w:val="00EB5974"/>
    <w:rsid w:val="00EC3848"/>
    <w:rsid w:val="00EC413A"/>
    <w:rsid w:val="00EE2886"/>
    <w:rsid w:val="00F17F5B"/>
    <w:rsid w:val="00F33A18"/>
    <w:rsid w:val="00F4161D"/>
    <w:rsid w:val="00F54BA1"/>
    <w:rsid w:val="00F6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449D"/>
  <w15:docId w15:val="{D7D8C9AE-CE79-4EF2-B43D-20548E73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STXihei"/>
      <w:sz w:val="24"/>
    </w:rPr>
  </w:style>
  <w:style w:type="paragraph" w:styleId="1">
    <w:name w:val="heading 1"/>
    <w:basedOn w:val="a"/>
    <w:next w:val="a"/>
    <w:link w:val="10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1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42E1"/>
    <w:rPr>
      <w:rFonts w:eastAsia="STXihei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3B42E1"/>
    <w:rPr>
      <w:rFonts w:asciiTheme="majorHAnsi" w:eastAsia="STXihei" w:hAnsiTheme="majorHAnsi" w:cstheme="majorBidi"/>
      <w:b/>
      <w:bCs/>
      <w:sz w:val="44"/>
      <w:szCs w:val="32"/>
    </w:rPr>
  </w:style>
  <w:style w:type="table" w:styleId="a5">
    <w:name w:val="Table Grid"/>
    <w:basedOn w:val="a1"/>
    <w:uiPriority w:val="59"/>
    <w:rsid w:val="004D6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1718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AFF3F-7697-4280-9531-8952D8883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818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徐 靖博</cp:lastModifiedBy>
  <cp:revision>146</cp:revision>
  <dcterms:created xsi:type="dcterms:W3CDTF">2019-01-02T09:34:00Z</dcterms:created>
  <dcterms:modified xsi:type="dcterms:W3CDTF">2019-06-17T17:47:00Z</dcterms:modified>
</cp:coreProperties>
</file>