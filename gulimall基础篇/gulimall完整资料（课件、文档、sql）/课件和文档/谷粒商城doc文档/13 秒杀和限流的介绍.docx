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09" w:rsidRDefault="001244C1" w:rsidP="005A4A96">
      <w:pPr>
        <w:pStyle w:val="a3"/>
      </w:pPr>
      <w:r>
        <w:rPr>
          <w:rFonts w:hint="eastAsia"/>
        </w:rPr>
        <w:t>秒杀</w:t>
      </w:r>
      <w:r w:rsidR="00DA685E">
        <w:rPr>
          <w:rFonts w:hint="eastAsia"/>
        </w:rPr>
        <w:t>和限流</w:t>
      </w:r>
    </w:p>
    <w:p w:rsidR="001244C1" w:rsidRDefault="008535BF" w:rsidP="00987D74">
      <w:pPr>
        <w:pStyle w:val="1"/>
      </w:pPr>
      <w:r>
        <w:rPr>
          <w:rFonts w:hint="eastAsia"/>
        </w:rPr>
        <w:t>1</w:t>
      </w:r>
      <w:r>
        <w:t xml:space="preserve"> </w:t>
      </w:r>
      <w:r w:rsidR="00D939CC">
        <w:rPr>
          <w:rFonts w:hint="eastAsia"/>
        </w:rPr>
        <w:t>基于</w:t>
      </w:r>
      <w:r w:rsidR="00D939CC">
        <w:rPr>
          <w:rFonts w:hint="eastAsia"/>
        </w:rPr>
        <w:t>redis</w:t>
      </w:r>
      <w:r w:rsidR="00D939CC">
        <w:rPr>
          <w:rFonts w:hint="eastAsia"/>
        </w:rPr>
        <w:t>的秒杀方案</w:t>
      </w:r>
    </w:p>
    <w:p w:rsidR="00627AB7" w:rsidRPr="00627AB7" w:rsidRDefault="00627AB7" w:rsidP="00627AB7"/>
    <w:p w:rsidR="007D0A4B" w:rsidRDefault="00627AB7" w:rsidP="007D0A4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183515</wp:posOffset>
                </wp:positionV>
                <wp:extent cx="1426210" cy="570230"/>
                <wp:effectExtent l="0" t="0" r="2159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抢库存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13.25pt;margin-top:14.45pt;width:112.3pt;height:4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" fillcolor="#4f81bd [3204]" strokecolor="#243f60 [1604]" strokeweight="2pt">
                <v:textbox>
                  <w:txbxContent>
                    <w:p w:rsidR="007D0A4B" w:rsidRDefault="007D0A4B" w:rsidP="007D0A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抢库存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2758211</wp:posOffset>
                </wp:positionH>
                <wp:positionV relativeFrom="paragraph">
                  <wp:posOffset>175260</wp:posOffset>
                </wp:positionV>
                <wp:extent cx="1404519" cy="555955"/>
                <wp:effectExtent l="0" t="0" r="2476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5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left:0;text-align:left;margin-left:217.2pt;margin-top:13.8pt;width:110.6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" fillcolor="#4f81bd [3204]" strokecolor="#243f60 [1604]" strokeweight="2pt">
                <v:textbox>
                  <w:txbxContent>
                    <w:p w:rsidR="007D0A4B" w:rsidRDefault="007D0A4B" w:rsidP="007D0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212674</wp:posOffset>
                </wp:positionV>
                <wp:extent cx="1594713" cy="519379"/>
                <wp:effectExtent l="0" t="0" r="24765" b="146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3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8" style="position:absolute;left:0;text-align:left;margin-left:74.35pt;margin-top:16.75pt;width:125.55pt;height:40.9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" fillcolor="#4f81bd [3204]" strokecolor="#243f60 [1604]" strokeweight="2pt">
                <v:textbox>
                  <w:txbxContent>
                    <w:p w:rsidR="007D0A4B" w:rsidRDefault="007D0A4B" w:rsidP="007D0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0A4B" w:rsidRDefault="00627AB7" w:rsidP="007D0A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4287089</wp:posOffset>
                </wp:positionH>
                <wp:positionV relativeFrom="paragraph">
                  <wp:posOffset>113996</wp:posOffset>
                </wp:positionV>
                <wp:extent cx="950976" cy="248716"/>
                <wp:effectExtent l="0" t="19050" r="40005" b="3746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487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E360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4" o:spid="_x0000_s1026" type="#_x0000_t13" style="position:absolute;left:0;text-align:left;margin-left:337.55pt;margin-top:9pt;width:74.9pt;height:1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" adj="1877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1661338</wp:posOffset>
                </wp:positionH>
                <wp:positionV relativeFrom="paragraph">
                  <wp:posOffset>128448</wp:posOffset>
                </wp:positionV>
                <wp:extent cx="987552" cy="197485"/>
                <wp:effectExtent l="0" t="19050" r="41275" b="3111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97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65680" id="箭头: 右 12" o:spid="_x0000_s1026" type="#_x0000_t13" style="position:absolute;left:0;text-align:left;margin-left:130.8pt;margin-top:10.1pt;width:77.75pt;height:15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" adj="19440" fillcolor="#4f81bd [3204]" strokecolor="#243f60 [1604]" strokeweight="2pt"/>
            </w:pict>
          </mc:Fallback>
        </mc:AlternateContent>
      </w:r>
    </w:p>
    <w:p w:rsidR="007D0A4B" w:rsidRDefault="007D0A4B" w:rsidP="007D0A4B"/>
    <w:p w:rsidR="007D0A4B" w:rsidRPr="007D0A4B" w:rsidRDefault="007D0A4B" w:rsidP="007D0A4B"/>
    <w:p w:rsidR="00573924" w:rsidRDefault="00CC2246" w:rsidP="00987D74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604C2" wp14:editId="09F14DF6">
                <wp:simplePos x="0" y="0"/>
                <wp:positionH relativeFrom="margin">
                  <wp:posOffset>3314700</wp:posOffset>
                </wp:positionH>
                <wp:positionV relativeFrom="paragraph">
                  <wp:posOffset>1689100</wp:posOffset>
                </wp:positionV>
                <wp:extent cx="424180" cy="5375275"/>
                <wp:effectExtent l="952" t="0" r="14923" b="14922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4180" cy="5375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36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0" o:spid="_x0000_s1026" type="#_x0000_t87" style="position:absolute;left:0;text-align:left;margin-left:261pt;margin-top:133pt;width:33.4pt;height:423.25pt;rotation:-90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" adj="142" strokecolor="#4579b8 [3044]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747B3" wp14:editId="75866462">
                <wp:simplePos x="0" y="0"/>
                <wp:positionH relativeFrom="margin">
                  <wp:posOffset>2420620</wp:posOffset>
                </wp:positionH>
                <wp:positionV relativeFrom="paragraph">
                  <wp:posOffset>2460625</wp:posOffset>
                </wp:positionV>
                <wp:extent cx="2150110" cy="563245"/>
                <wp:effectExtent l="0" t="0" r="21590" b="273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atch</w:t>
                            </w:r>
                            <w:r>
                              <w:t>保证</w:t>
                            </w:r>
                            <w:r>
                              <w:rPr>
                                <w:rFonts w:hint="eastAsia"/>
                              </w:rPr>
                              <w:t>数量的一致性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747B3" id="矩形 9" o:spid="_x0000_s1029" style="position:absolute;left:0;text-align:left;margin-left:190.6pt;margin-top:193.75pt;width:169.3pt;height:44.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" fillcolor="white [3201]" strokecolor="black [3200]" strokeweight="2pt">
                <v:textbox>
                  <w:txbxContent>
                    <w:p w:rsidR="007D0A4B" w:rsidRDefault="007D0A4B" w:rsidP="007D0A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atch</w:t>
                      </w:r>
                      <w:r>
                        <w:t>保证</w:t>
                      </w:r>
                      <w:r>
                        <w:rPr>
                          <w:rFonts w:hint="eastAsia"/>
                        </w:rPr>
                        <w:t>数量的一致性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E9458" wp14:editId="413DCC3C">
                <wp:simplePos x="0" y="0"/>
                <wp:positionH relativeFrom="margin">
                  <wp:posOffset>3284855</wp:posOffset>
                </wp:positionH>
                <wp:positionV relativeFrom="paragraph">
                  <wp:posOffset>645795</wp:posOffset>
                </wp:positionV>
                <wp:extent cx="431165" cy="5242560"/>
                <wp:effectExtent l="0" t="5397" r="20637" b="20638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1165" cy="5242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142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8" o:spid="_x0000_s1026" type="#_x0000_t88" style="position:absolute;left:0;text-align:left;margin-left:258.65pt;margin-top:50.85pt;width:33.95pt;height:412.8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" adj="148" strokecolor="#4579b8 [3044]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AFBD7" wp14:editId="73FC339B">
                <wp:simplePos x="0" y="0"/>
                <wp:positionH relativeFrom="column">
                  <wp:posOffset>5196840</wp:posOffset>
                </wp:positionH>
                <wp:positionV relativeFrom="paragraph">
                  <wp:posOffset>3560445</wp:posOffset>
                </wp:positionV>
                <wp:extent cx="1499235" cy="577850"/>
                <wp:effectExtent l="0" t="0" r="2476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AFBD7" id="矩形 6" o:spid="_x0000_s1030" style="position:absolute;left:0;text-align:left;margin-left:409.2pt;margin-top:280.35pt;width:118.05pt;height: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" fillcolor="#4f81bd [3204]" strokecolor="#243f60 [1604]" strokeweight="2pt">
                <v:textbox>
                  <w:txbxContent>
                    <w:p w:rsidR="007D0A4B" w:rsidRDefault="007D0A4B" w:rsidP="007D0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exec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DCCCE" wp14:editId="2916E3AA">
                <wp:simplePos x="0" y="0"/>
                <wp:positionH relativeFrom="margin">
                  <wp:posOffset>2832735</wp:posOffset>
                </wp:positionH>
                <wp:positionV relativeFrom="paragraph">
                  <wp:posOffset>3589020</wp:posOffset>
                </wp:positionV>
                <wp:extent cx="1499235" cy="577850"/>
                <wp:effectExtent l="0" t="0" r="2476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扣减</w:t>
                            </w:r>
                            <w:r>
                              <w:rPr>
                                <w:rFonts w:hint="eastAsia"/>
                              </w:rPr>
                              <w:t>incrBy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DCCCE" id="矩形 5" o:spid="_x0000_s1031" style="position:absolute;left:0;text-align:left;margin-left:223.05pt;margin-top:282.6pt;width:118.05pt;height:4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" fillcolor="#4f81bd [3204]" strokecolor="#243f60 [1604]" strokeweight="2pt">
                <v:textbox>
                  <w:txbxContent>
                    <w:p w:rsidR="007D0A4B" w:rsidRDefault="007D0A4B" w:rsidP="007D0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扣减</w:t>
                      </w:r>
                      <w:r>
                        <w:rPr>
                          <w:rFonts w:hint="eastAsia"/>
                        </w:rPr>
                        <w:t>incrBy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DEDC7" wp14:editId="5A57CA73">
                <wp:simplePos x="0" y="0"/>
                <wp:positionH relativeFrom="column">
                  <wp:posOffset>260350</wp:posOffset>
                </wp:positionH>
                <wp:positionV relativeFrom="paragraph">
                  <wp:posOffset>3539490</wp:posOffset>
                </wp:positionV>
                <wp:extent cx="1499235" cy="577850"/>
                <wp:effectExtent l="0" t="0" r="2476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</w:rPr>
                              <w:t>multi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DEDC7" id="矩形 4" o:spid="_x0000_s1032" style="position:absolute;left:0;text-align:left;margin-left:20.5pt;margin-top:278.7pt;width:118.05pt;height: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" fillcolor="#4f81bd [3204]" strokecolor="#243f60 [1604]" strokeweight="2pt">
                <v:textbox>
                  <w:txbxContent>
                    <w:p w:rsidR="007D0A4B" w:rsidRDefault="007D0A4B" w:rsidP="007D0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</w:t>
                      </w:r>
                      <w:r>
                        <w:rPr>
                          <w:rFonts w:hint="eastAsia"/>
                        </w:rPr>
                        <w:t>multi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16717" wp14:editId="52FCA390">
                <wp:simplePos x="0" y="0"/>
                <wp:positionH relativeFrom="margin">
                  <wp:posOffset>2686050</wp:posOffset>
                </wp:positionH>
                <wp:positionV relativeFrom="paragraph">
                  <wp:posOffset>4634230</wp:posOffset>
                </wp:positionV>
                <wp:extent cx="1696720" cy="680085"/>
                <wp:effectExtent l="0" t="0" r="17780" b="24765"/>
                <wp:wrapNone/>
                <wp:docPr id="3" name="圆柱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68008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4B" w:rsidRDefault="007D0A4B" w:rsidP="007D0A4B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的商品数量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71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3" o:spid="_x0000_s1033" type="#_x0000_t22" style="position:absolute;left:0;text-align:left;margin-left:211.5pt;margin-top:364.9pt;width:133.6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" fillcolor="white [3201]" strokecolor="black [3200]" strokeweight="2pt">
                <v:textbox>
                  <w:txbxContent>
                    <w:p w:rsidR="007D0A4B" w:rsidRDefault="007D0A4B" w:rsidP="007D0A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的商品数量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D74">
        <w:rPr>
          <w:rFonts w:hint="eastAsia"/>
        </w:rPr>
        <w:t>1</w:t>
      </w:r>
      <w:r w:rsidR="00987D74">
        <w:t xml:space="preserve"> </w:t>
      </w:r>
      <w:r w:rsidR="004B5487">
        <w:rPr>
          <w:rFonts w:hint="eastAsia"/>
        </w:rPr>
        <w:t>缓存</w:t>
      </w:r>
      <w:r w:rsidR="00FA1D80">
        <w:rPr>
          <w:rFonts w:hint="eastAsia"/>
        </w:rPr>
        <w:t>秒杀</w:t>
      </w:r>
      <w:r w:rsidR="00987D74">
        <w:rPr>
          <w:rFonts w:hint="eastAsia"/>
        </w:rPr>
        <w:t>模型</w:t>
      </w:r>
    </w:p>
    <w:p w:rsidR="007E5B26" w:rsidRPr="007E5B26" w:rsidRDefault="007E5B26" w:rsidP="007E5B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230BC" w:rsidTr="006230BC">
        <w:tc>
          <w:tcPr>
            <w:tcW w:w="11046" w:type="dxa"/>
          </w:tcPr>
          <w:p w:rsidR="006230BC" w:rsidRPr="006230BC" w:rsidRDefault="006230BC" w:rsidP="00CC2246">
            <w:r>
              <w:t>redis</w:t>
            </w:r>
            <w:r>
              <w:t>是单线程的，所以在</w:t>
            </w:r>
            <w:r>
              <w:t>redis</w:t>
            </w:r>
            <w:r>
              <w:t>中所有命令都是原子操作。而当要多条</w:t>
            </w:r>
            <w:r>
              <w:t>redis</w:t>
            </w:r>
            <w:r>
              <w:t>命令同时执行而不被打断时，则需要使用</w:t>
            </w:r>
            <w:r>
              <w:t>redis</w:t>
            </w:r>
            <w:r>
              <w:t>的事务了。</w:t>
            </w:r>
            <w:r>
              <w:t xml:space="preserve"> </w:t>
            </w:r>
          </w:p>
        </w:tc>
      </w:tr>
    </w:tbl>
    <w:p w:rsidR="00987D74" w:rsidRDefault="00987D74"/>
    <w:p w:rsidR="00573924" w:rsidRDefault="00573924"/>
    <w:p w:rsidR="00573924" w:rsidRDefault="00573924"/>
    <w:p w:rsidR="00573924" w:rsidRDefault="00573924"/>
    <w:p w:rsidR="0038693D" w:rsidRDefault="0038693D"/>
    <w:p w:rsidR="0038693D" w:rsidRDefault="0038693D"/>
    <w:p w:rsidR="0038693D" w:rsidRDefault="0038693D"/>
    <w:p w:rsidR="00573924" w:rsidRDefault="00573924"/>
    <w:p w:rsidR="00573924" w:rsidRDefault="00573924"/>
    <w:p w:rsidR="00573924" w:rsidRDefault="00573924"/>
    <w:p w:rsidR="0038693D" w:rsidRDefault="0038693D"/>
    <w:p w:rsidR="0038693D" w:rsidRDefault="0038693D"/>
    <w:p w:rsidR="0038693D" w:rsidRDefault="0038693D"/>
    <w:p w:rsidR="00CC2246" w:rsidRDefault="00CC2246"/>
    <w:p w:rsidR="00CC2246" w:rsidRDefault="00CC2246"/>
    <w:p w:rsidR="00CC2246" w:rsidRDefault="00CC2246"/>
    <w:p w:rsidR="00CC2246" w:rsidRDefault="00CC2246"/>
    <w:p w:rsidR="00CC2246" w:rsidRDefault="00CC2246"/>
    <w:p w:rsidR="00CC2246" w:rsidRDefault="00CC22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66820" w:rsidTr="00466820">
        <w:tc>
          <w:tcPr>
            <w:tcW w:w="11046" w:type="dxa"/>
          </w:tcPr>
          <w:p w:rsidR="00E1187A" w:rsidRPr="00437F5C" w:rsidRDefault="00E1187A" w:rsidP="00E1187A">
            <w:pPr>
              <w:rPr>
                <w:b/>
                <w:bCs/>
                <w:color w:val="FF0000"/>
              </w:rPr>
            </w:pPr>
            <w:r w:rsidRPr="00437F5C">
              <w:rPr>
                <w:b/>
                <w:bCs/>
                <w:color w:val="FF0000"/>
              </w:rPr>
              <w:t xml:space="preserve">- MULTI </w:t>
            </w:r>
          </w:p>
          <w:p w:rsidR="00E1187A" w:rsidRPr="00437F5C" w:rsidRDefault="00E1187A" w:rsidP="00E1187A">
            <w:pPr>
              <w:rPr>
                <w:b/>
                <w:bCs/>
                <w:color w:val="FF0000"/>
              </w:rPr>
            </w:pPr>
            <w:r w:rsidRPr="00437F5C">
              <w:rPr>
                <w:b/>
                <w:bCs/>
                <w:color w:val="FF0000"/>
              </w:rPr>
              <w:t xml:space="preserve">- EXEC </w:t>
            </w:r>
          </w:p>
          <w:p w:rsidR="00D93079" w:rsidRDefault="00E1187A" w:rsidP="00E1187A">
            <w:pPr>
              <w:rPr>
                <w:b/>
                <w:bCs/>
                <w:color w:val="FF0000"/>
              </w:rPr>
            </w:pPr>
            <w:r w:rsidRPr="00437F5C">
              <w:rPr>
                <w:b/>
                <w:bCs/>
                <w:color w:val="FF0000"/>
              </w:rPr>
              <w:t xml:space="preserve">- DISCARD </w:t>
            </w:r>
          </w:p>
          <w:p w:rsidR="00E1187A" w:rsidRPr="00437F5C" w:rsidRDefault="00E1187A" w:rsidP="00E1187A">
            <w:pPr>
              <w:rPr>
                <w:b/>
                <w:bCs/>
                <w:color w:val="FF0000"/>
              </w:rPr>
            </w:pPr>
            <w:r w:rsidRPr="00437F5C">
              <w:rPr>
                <w:b/>
                <w:bCs/>
                <w:color w:val="FF0000"/>
              </w:rPr>
              <w:t>- WATCH</w:t>
            </w:r>
          </w:p>
          <w:p w:rsidR="00E1187A" w:rsidRDefault="00E1187A" w:rsidP="00E1187A"/>
          <w:p w:rsidR="00E1187A" w:rsidRDefault="00E1187A" w:rsidP="00E1187A">
            <w:r>
              <w:t>MULTI</w:t>
            </w:r>
            <w:r>
              <w:t>命令</w:t>
            </w:r>
            <w:r>
              <w:t xml:space="preserve"> </w:t>
            </w:r>
          </w:p>
          <w:p w:rsidR="00E1187A" w:rsidRDefault="00E1187A" w:rsidP="00E1187A">
            <w:r>
              <w:rPr>
                <w:rFonts w:hint="eastAsia"/>
              </w:rPr>
              <w:t>用于开启一个事务，它总是返回</w:t>
            </w:r>
            <w:r>
              <w:t>OK</w:t>
            </w:r>
            <w:r>
              <w:t>。</w:t>
            </w:r>
            <w:r>
              <w:t>MULTI</w:t>
            </w:r>
            <w:r>
              <w:t>执行之后</w:t>
            </w:r>
            <w:r>
              <w:t>,</w:t>
            </w:r>
            <w:r>
              <w:t>客户端可以继续向服务器发送任意多条命令，</w:t>
            </w:r>
            <w:r>
              <w:t xml:space="preserve"> </w:t>
            </w:r>
            <w:r>
              <w:t>这些命令不会立即被执行，而是被放到一个队列中，当</w:t>
            </w:r>
            <w:r>
              <w:t xml:space="preserve"> EXEC</w:t>
            </w:r>
            <w:r>
              <w:t>命令被调用时，</w:t>
            </w:r>
            <w:r>
              <w:t xml:space="preserve"> </w:t>
            </w:r>
            <w:r>
              <w:t>所有队列中的命令才会被执行。</w:t>
            </w:r>
          </w:p>
          <w:p w:rsidR="00E1187A" w:rsidRDefault="00E1187A" w:rsidP="00E1187A"/>
          <w:p w:rsidR="00E1187A" w:rsidRDefault="00E1187A" w:rsidP="00E1187A">
            <w:r>
              <w:t>EXEC</w:t>
            </w:r>
            <w:r>
              <w:t>命令</w:t>
            </w:r>
            <w:r>
              <w:t xml:space="preserve"> </w:t>
            </w:r>
          </w:p>
          <w:p w:rsidR="00E1187A" w:rsidRDefault="00E1187A" w:rsidP="00E1187A">
            <w:r>
              <w:rPr>
                <w:rFonts w:hint="eastAsia"/>
              </w:rPr>
              <w:t>负责触发并执行事务中的所有命令：</w:t>
            </w:r>
            <w:r>
              <w:t xml:space="preserve"> </w:t>
            </w:r>
          </w:p>
          <w:p w:rsidR="00E1187A" w:rsidRDefault="00E1187A" w:rsidP="00E1187A">
            <w:r>
              <w:rPr>
                <w:rFonts w:hint="eastAsia"/>
              </w:rPr>
              <w:t>如果客户端成功开启事务后执行</w:t>
            </w:r>
            <w:r>
              <w:t>EXEC</w:t>
            </w:r>
            <w:r>
              <w:t>，那么事务中的所有命令都会被执行。</w:t>
            </w:r>
            <w:r>
              <w:t xml:space="preserve"> </w:t>
            </w:r>
          </w:p>
          <w:p w:rsidR="00E1187A" w:rsidRDefault="00E1187A" w:rsidP="00E1187A">
            <w:r>
              <w:rPr>
                <w:rFonts w:hint="eastAsia"/>
              </w:rPr>
              <w:t>如果客户端在使用</w:t>
            </w:r>
            <w:r>
              <w:t>MULTI</w:t>
            </w:r>
            <w:r>
              <w:t>开启了事务后，却因为断线而没有成功执行</w:t>
            </w:r>
            <w:r>
              <w:t>EXEC,</w:t>
            </w:r>
            <w:r>
              <w:t>那么事务中的所有命令都不会被执行。</w:t>
            </w:r>
            <w:r>
              <w:t xml:space="preserve"> </w:t>
            </w:r>
          </w:p>
          <w:p w:rsidR="00E1187A" w:rsidRDefault="00E1187A" w:rsidP="00E1187A">
            <w:r>
              <w:rPr>
                <w:rFonts w:hint="eastAsia"/>
              </w:rPr>
              <w:t>需要特别注意的是：即使事务中有某条</w:t>
            </w:r>
            <w:r>
              <w:t>/</w:t>
            </w:r>
            <w:r>
              <w:t>某些命令执行失败了，事务队列中的其他命令仍然会继续执行</w:t>
            </w:r>
            <w:r>
              <w:t>——Redis</w:t>
            </w:r>
            <w:r>
              <w:t>不会停止执行事务中的命令，而不会像我们通常使用的关系型数据库一样进行回滚。</w:t>
            </w:r>
          </w:p>
          <w:p w:rsidR="00E1187A" w:rsidRDefault="00E1187A" w:rsidP="00E1187A"/>
          <w:p w:rsidR="00E1187A" w:rsidRDefault="00E1187A" w:rsidP="00E1187A">
            <w:r>
              <w:t>DISCARD</w:t>
            </w:r>
            <w:r>
              <w:t>命令</w:t>
            </w:r>
            <w:r>
              <w:t xml:space="preserve"> </w:t>
            </w:r>
          </w:p>
          <w:p w:rsidR="00E1187A" w:rsidRDefault="00E1187A" w:rsidP="00E1187A">
            <w:r>
              <w:rPr>
                <w:rFonts w:hint="eastAsia"/>
              </w:rPr>
              <w:t>当执行</w:t>
            </w:r>
            <w:r>
              <w:t xml:space="preserve"> DISCARD </w:t>
            </w:r>
            <w:r>
              <w:t>命令时，</w:t>
            </w:r>
            <w:r>
              <w:t xml:space="preserve"> </w:t>
            </w:r>
            <w:r>
              <w:t>事务会被放弃，</w:t>
            </w:r>
            <w:r>
              <w:t xml:space="preserve"> </w:t>
            </w:r>
            <w:r>
              <w:t>事务队列会被清空，并且客户端会从事务状态中退出。</w:t>
            </w:r>
          </w:p>
          <w:p w:rsidR="00E1187A" w:rsidRDefault="00E1187A" w:rsidP="00E1187A"/>
          <w:p w:rsidR="00E1187A" w:rsidRDefault="00E1187A" w:rsidP="00E1187A">
            <w:r>
              <w:t xml:space="preserve">WATCH </w:t>
            </w:r>
            <w:r>
              <w:t>命令</w:t>
            </w:r>
            <w:r>
              <w:t xml:space="preserve"> </w:t>
            </w:r>
          </w:p>
          <w:p w:rsidR="00466820" w:rsidRDefault="00E1187A" w:rsidP="00E1187A">
            <w:r>
              <w:rPr>
                <w:rFonts w:hint="eastAsia"/>
              </w:rPr>
              <w:t>可以为</w:t>
            </w:r>
            <w:r>
              <w:t>Redis</w:t>
            </w:r>
            <w:r>
              <w:t>事务提供</w:t>
            </w:r>
            <w:r>
              <w:t xml:space="preserve"> check-and-set </w:t>
            </w:r>
            <w:r>
              <w:t>（</w:t>
            </w:r>
            <w:r>
              <w:t>CAS</w:t>
            </w:r>
            <w:r>
              <w:t>）行为。被</w:t>
            </w:r>
            <w:r>
              <w:t>WATCH</w:t>
            </w:r>
            <w:r>
              <w:t>的键会被监视，并会发觉这些键是否被改动过了。</w:t>
            </w:r>
            <w:r>
              <w:t xml:space="preserve"> </w:t>
            </w:r>
            <w:r>
              <w:t>如果有至少一个被监视的键在</w:t>
            </w:r>
            <w:r>
              <w:t xml:space="preserve"> EXEC </w:t>
            </w:r>
            <w:r>
              <w:t>执行之前被修改了，</w:t>
            </w:r>
            <w:r>
              <w:t xml:space="preserve"> </w:t>
            </w:r>
            <w:r>
              <w:t>那么整个事务都会被取消，</w:t>
            </w:r>
            <w:r>
              <w:t xml:space="preserve"> EXEC </w:t>
            </w:r>
            <w:r>
              <w:t>返回</w:t>
            </w:r>
            <w:r>
              <w:t>nil-reply</w:t>
            </w:r>
            <w:r>
              <w:t>来表示事务已经失败。</w:t>
            </w:r>
          </w:p>
        </w:tc>
      </w:tr>
    </w:tbl>
    <w:p w:rsidR="0038693D" w:rsidRDefault="0038693D"/>
    <w:p w:rsidR="0038693D" w:rsidRDefault="0038693D"/>
    <w:p w:rsidR="0038693D" w:rsidRDefault="00E71B62" w:rsidP="00966F79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实现方案</w:t>
      </w:r>
      <w:r w:rsidR="003F020C">
        <w:rPr>
          <w:rFonts w:hint="eastAsia"/>
        </w:rPr>
        <w:t>(</w:t>
      </w:r>
      <w:r w:rsidR="003F020C">
        <w:t>jedis</w:t>
      </w:r>
      <w:r w:rsidR="003F020C">
        <w:rPr>
          <w:rFonts w:hint="eastAsia"/>
        </w:rPr>
        <w:t>或者</w:t>
      </w:r>
      <w:r w:rsidR="003F020C">
        <w:rPr>
          <w:rFonts w:hint="eastAsia"/>
        </w:rPr>
        <w:t>redisson</w:t>
      </w:r>
      <w:r w:rsidR="003F020C">
        <w:t>)</w:t>
      </w:r>
    </w:p>
    <w:p w:rsidR="00966F79" w:rsidRPr="00966F79" w:rsidRDefault="003876AF" w:rsidP="00B115BD">
      <w:r>
        <w:rPr>
          <w:rFonts w:hint="eastAsia"/>
        </w:rPr>
        <w:t>1</w:t>
      </w:r>
      <w:r>
        <w:t xml:space="preserve"> </w:t>
      </w:r>
      <w:r w:rsidR="00A3393B">
        <w:rPr>
          <w:rFonts w:hint="eastAsia"/>
        </w:rPr>
        <w:t>基于</w:t>
      </w:r>
      <w:r w:rsidR="00A3393B">
        <w:rPr>
          <w:rFonts w:hint="eastAsia"/>
        </w:rPr>
        <w:t>jedis</w:t>
      </w:r>
      <w:r w:rsidR="00A3393B">
        <w:rPr>
          <w:rFonts w:hint="eastAsia"/>
        </w:rPr>
        <w:t>的实现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E6F94" w:rsidTr="00BE6F94">
        <w:tc>
          <w:tcPr>
            <w:tcW w:w="11046" w:type="dxa"/>
          </w:tcPr>
          <w:p w:rsidR="00BE6F94" w:rsidRDefault="001C596C" w:rsidP="007866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EF23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jedis.watch(productKey);</w:t>
            </w:r>
            <w:r w:rsidR="00BA05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//保证一致性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Transaction tx = jedis.multi();</w:t>
            </w:r>
            <w:r w:rsidR="00BA05C3">
              <w:rPr>
                <w:rFonts w:hint="eastAsia"/>
                <w:color w:val="000000"/>
              </w:rPr>
              <w:t>//</w:t>
            </w:r>
            <w:r w:rsidR="00BA05C3">
              <w:rPr>
                <w:rFonts w:hint="eastAsia"/>
                <w:color w:val="000000"/>
              </w:rPr>
              <w:t>开启事务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tx.incrBy(productKey, 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);</w:t>
            </w:r>
            <w:r w:rsidR="00BA05C3">
              <w:rPr>
                <w:rFonts w:hint="eastAsia"/>
                <w:color w:val="000000"/>
              </w:rPr>
              <w:t>//</w:t>
            </w:r>
            <w:r w:rsidR="00BA05C3">
              <w:rPr>
                <w:rFonts w:hint="eastAsia"/>
                <w:color w:val="000000"/>
              </w:rPr>
              <w:t>扣减库存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List&lt;Object&gt; list = tx.exec();</w:t>
            </w:r>
            <w:r w:rsidR="00671946">
              <w:rPr>
                <w:color w:val="000000"/>
              </w:rPr>
              <w:t>//</w:t>
            </w:r>
            <w:r w:rsidR="00BA05C3">
              <w:rPr>
                <w:rFonts w:hint="eastAsia"/>
                <w:color w:val="000000"/>
              </w:rPr>
              <w:t>执行事务</w:t>
            </w:r>
          </w:p>
          <w:p w:rsidR="00BA05C3" w:rsidRPr="007866EA" w:rsidRDefault="00BA05C3" w:rsidP="007866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q.send(order);//</w:t>
            </w:r>
            <w:r w:rsidR="006719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发出订单</w:t>
            </w:r>
          </w:p>
        </w:tc>
      </w:tr>
    </w:tbl>
    <w:p w:rsidR="00D939CC" w:rsidRDefault="00D939CC"/>
    <w:p w:rsidR="00D939CC" w:rsidRDefault="003876AF" w:rsidP="00B115BD">
      <w:r>
        <w:rPr>
          <w:rFonts w:hint="eastAsia"/>
        </w:rPr>
        <w:lastRenderedPageBreak/>
        <w:t>2</w:t>
      </w:r>
      <w:r>
        <w:t xml:space="preserve"> </w:t>
      </w:r>
      <w:r w:rsidR="00D939CC">
        <w:rPr>
          <w:rFonts w:hint="eastAsia"/>
        </w:rPr>
        <w:t>基于</w:t>
      </w:r>
      <w:r w:rsidR="00D939CC">
        <w:rPr>
          <w:rFonts w:hint="eastAsia"/>
        </w:rPr>
        <w:t>redisson</w:t>
      </w:r>
      <w:r w:rsidR="00D939CC">
        <w:rPr>
          <w:rFonts w:hint="eastAsia"/>
        </w:rPr>
        <w:t>的</w:t>
      </w:r>
      <w:r w:rsidR="00A3393B">
        <w:rPr>
          <w:rFonts w:hint="eastAsia"/>
        </w:rPr>
        <w:t>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C5C00" w:rsidTr="00EC5C00">
        <w:tc>
          <w:tcPr>
            <w:tcW w:w="11046" w:type="dxa"/>
          </w:tcPr>
          <w:p w:rsidR="0082328E" w:rsidRDefault="0082328E" w:rsidP="0082328E">
            <w:r>
              <w:t>RSemaphore semaphore = redissonClient.getSemaphore("SEC_KILL" + skuId + "");</w:t>
            </w:r>
          </w:p>
          <w:p w:rsidR="0082328E" w:rsidRDefault="0082328E" w:rsidP="0082328E">
            <w:r>
              <w:t>boolean b = semaphore.tryAcquire();</w:t>
            </w:r>
          </w:p>
          <w:p w:rsidR="00EC5C00" w:rsidRDefault="00736636" w:rsidP="008A5990">
            <w:pPr>
              <w:rPr>
                <w:rFonts w:hint="eastAsia"/>
              </w:rPr>
            </w:pPr>
            <w:r>
              <w:rPr>
                <w:rFonts w:hint="eastAsia"/>
              </w:rPr>
              <w:t>//set</w:t>
            </w:r>
            <w:r>
              <w:t xml:space="preserve">nxex(user)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控制频率，规定时间内只能秒一个</w:t>
            </w:r>
            <w:bookmarkStart w:id="0" w:name="_GoBack"/>
            <w:bookmarkEnd w:id="0"/>
          </w:p>
        </w:tc>
      </w:tr>
    </w:tbl>
    <w:p w:rsidR="001839D5" w:rsidRDefault="001839D5"/>
    <w:p w:rsidR="00EC00EB" w:rsidRDefault="00B84984" w:rsidP="00CD78F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限流（算法</w:t>
      </w:r>
      <w:r w:rsidR="00246840">
        <w:rPr>
          <w:rFonts w:hint="eastAsia"/>
        </w:rPr>
        <w:t>介绍</w:t>
      </w:r>
      <w:r>
        <w:rPr>
          <w:rFonts w:hint="eastAsia"/>
        </w:rPr>
        <w:t>）</w:t>
      </w:r>
    </w:p>
    <w:p w:rsidR="00EC00EB" w:rsidRPr="00EC00EB" w:rsidRDefault="00EC00EB" w:rsidP="00EC00EB">
      <w:r>
        <w:rPr>
          <w:noProof/>
        </w:rPr>
        <w:drawing>
          <wp:inline distT="0" distB="0" distL="0" distR="0" wp14:anchorId="568324D8" wp14:editId="00295C7F">
            <wp:extent cx="1419225" cy="1064419"/>
            <wp:effectExtent l="0" t="0" r="0" b="2540"/>
            <wp:docPr id="20" name="图片 20" descr="https://timgsa.baidu.com/timg?image&amp;quality=80&amp;size=b9999_10000&amp;sec=1560802128087&amp;di=09f6fc2c6622992db4668a49c91841b1&amp;imgtype=0&amp;src=http%3A%2F%2Fphoto.sohu.com%2F2004%2F05%2F29%2F37%2FImg220303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60802128087&amp;di=09f6fc2c6622992db4668a49c91841b1&amp;imgtype=0&amp;src=http%3A%2F%2Fphoto.sohu.com%2F2004%2F05%2F29%2F37%2FImg2203037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093" cy="10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F3" w:rsidRDefault="009C1CF3" w:rsidP="00D60B7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漏桶</w:t>
      </w:r>
      <w:r w:rsidR="0036109C">
        <w:rPr>
          <w:rFonts w:hint="eastAsia"/>
        </w:rPr>
        <w:t>算法</w:t>
      </w:r>
    </w:p>
    <w:p w:rsidR="00280C69" w:rsidRPr="00140994" w:rsidRDefault="00DD49AC" w:rsidP="00140994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漏桶</w:t>
      </w:r>
      <w:r w:rsidR="00BD5615">
        <w:rPr>
          <w:rFonts w:ascii="Arial" w:hAnsi="Arial" w:cs="Arial"/>
          <w:color w:val="2F2F2F"/>
          <w:shd w:val="clear" w:color="auto" w:fill="FFFFFF"/>
        </w:rPr>
        <w:t>算法很好的解决了时间边界处理不够</w:t>
      </w:r>
      <w:r w:rsidR="00BD5615" w:rsidRPr="002C168B">
        <w:rPr>
          <w:rFonts w:ascii="Arial" w:hAnsi="Arial" w:cs="Arial"/>
          <w:b/>
          <w:bCs/>
          <w:color w:val="FF0000"/>
          <w:shd w:val="clear" w:color="auto" w:fill="FFFFFF"/>
        </w:rPr>
        <w:t>平滑</w:t>
      </w:r>
      <w:r w:rsidR="00BD5615">
        <w:rPr>
          <w:rFonts w:ascii="Arial" w:hAnsi="Arial" w:cs="Arial"/>
          <w:color w:val="2F2F2F"/>
          <w:shd w:val="clear" w:color="auto" w:fill="FFFFFF"/>
        </w:rPr>
        <w:t>的问题，在每次请求进桶前都将执行</w:t>
      </w:r>
      <w:r w:rsidR="00BD5615">
        <w:rPr>
          <w:rFonts w:ascii="Arial" w:hAnsi="Arial" w:cs="Arial"/>
          <w:color w:val="2F2F2F"/>
          <w:shd w:val="clear" w:color="auto" w:fill="FFFFFF"/>
        </w:rPr>
        <w:t>“</w:t>
      </w:r>
      <w:r w:rsidR="00BD5615">
        <w:rPr>
          <w:rFonts w:ascii="Arial" w:hAnsi="Arial" w:cs="Arial"/>
          <w:color w:val="2F2F2F"/>
          <w:shd w:val="clear" w:color="auto" w:fill="FFFFFF"/>
        </w:rPr>
        <w:t>漏水</w:t>
      </w:r>
      <w:r w:rsidR="00BD5615">
        <w:rPr>
          <w:rFonts w:ascii="Arial" w:hAnsi="Arial" w:cs="Arial"/>
          <w:color w:val="2F2F2F"/>
          <w:shd w:val="clear" w:color="auto" w:fill="FFFFFF"/>
        </w:rPr>
        <w:t>”</w:t>
      </w:r>
      <w:r w:rsidR="00BD5615">
        <w:rPr>
          <w:rFonts w:ascii="Arial" w:hAnsi="Arial" w:cs="Arial"/>
          <w:color w:val="2F2F2F"/>
          <w:shd w:val="clear" w:color="auto" w:fill="FFFFFF"/>
        </w:rPr>
        <w:t>的操作，</w:t>
      </w:r>
      <w:r w:rsidR="002C168B">
        <w:rPr>
          <w:rFonts w:ascii="Arial" w:hAnsi="Arial" w:cs="Arial" w:hint="eastAsia"/>
          <w:color w:val="2F2F2F"/>
          <w:shd w:val="clear" w:color="auto" w:fill="FFFFFF"/>
        </w:rPr>
        <w:t>然后再计算当前水量，</w:t>
      </w:r>
      <w:r w:rsidR="00C9753B">
        <w:rPr>
          <w:rFonts w:ascii="Arial" w:hAnsi="Arial" w:cs="Arial" w:hint="eastAsia"/>
          <w:color w:val="2F2F2F"/>
          <w:shd w:val="clear" w:color="auto" w:fill="FFFFFF"/>
        </w:rPr>
        <w:t>即不以时间为界限，而以流量为界限进行计算，</w:t>
      </w:r>
      <w:r w:rsidR="0050465F">
        <w:rPr>
          <w:rFonts w:ascii="Arial" w:hAnsi="Arial" w:cs="Arial" w:hint="eastAsia"/>
          <w:color w:val="2F2F2F"/>
          <w:shd w:val="clear" w:color="auto" w:fill="FFFFFF"/>
        </w:rPr>
        <w:t>回避了</w:t>
      </w:r>
      <w:r w:rsidR="0050465F" w:rsidRPr="001D3C2A">
        <w:rPr>
          <w:rFonts w:ascii="Arial" w:hAnsi="Arial" w:cs="Arial" w:hint="eastAsia"/>
          <w:b/>
          <w:bCs/>
          <w:color w:val="FF0000"/>
          <w:shd w:val="clear" w:color="auto" w:fill="FFFFFF"/>
        </w:rPr>
        <w:t>时间</w:t>
      </w:r>
      <w:r w:rsidR="00BD5615" w:rsidRPr="001D3C2A">
        <w:rPr>
          <w:rFonts w:ascii="Arial" w:hAnsi="Arial" w:cs="Arial"/>
          <w:b/>
          <w:bCs/>
          <w:color w:val="FF0000"/>
          <w:shd w:val="clear" w:color="auto" w:fill="FFFFFF"/>
        </w:rPr>
        <w:t>边界</w:t>
      </w:r>
      <w:r w:rsidR="0050465F">
        <w:rPr>
          <w:rFonts w:ascii="Arial" w:hAnsi="Arial" w:cs="Arial" w:hint="eastAsia"/>
          <w:color w:val="2F2F2F"/>
          <w:shd w:val="clear" w:color="auto" w:fill="FFFFFF"/>
        </w:rPr>
        <w:t>的</w:t>
      </w:r>
      <w:r w:rsidR="00BD5615">
        <w:rPr>
          <w:rFonts w:ascii="Arial" w:hAnsi="Arial" w:cs="Arial"/>
          <w:color w:val="2F2F2F"/>
          <w:shd w:val="clear" w:color="auto" w:fill="FFFFFF"/>
        </w:rPr>
        <w:t>问题</w:t>
      </w:r>
      <w:r w:rsidR="001D38A6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5A38D1" w:rsidRDefault="009D24DA" w:rsidP="006358A5">
      <w:r>
        <w:rPr>
          <w:noProof/>
        </w:rPr>
        <w:drawing>
          <wp:inline distT="0" distB="0" distL="0" distR="0" wp14:anchorId="4CEF53E6" wp14:editId="10E9E898">
            <wp:extent cx="6457143" cy="3723809"/>
            <wp:effectExtent l="114300" t="114300" r="115570" b="1054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7238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4DA" w:rsidRDefault="009D24DA" w:rsidP="006358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A3688" w:rsidRPr="00FA3688" w:rsidTr="00FA3688">
        <w:tc>
          <w:tcPr>
            <w:tcW w:w="11046" w:type="dxa"/>
          </w:tcPr>
          <w:p w:rsidR="008D4FB4" w:rsidRDefault="008D4FB4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long timeStamp = getNowTime(); </w:t>
            </w:r>
          </w:p>
          <w:p w:rsidR="002B6B3E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:rFonts w:hint="eastAsia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int capacity = 10000;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// 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桶的容量</w:t>
            </w:r>
            <w:r w:rsidR="002B6B3E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，即最大承载值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:rFonts w:hint="eastAsia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int rate = 1;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水漏出的速度</w:t>
            </w:r>
            <w:r w:rsidR="008948AD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，即服务器的处理请求的能力</w:t>
            </w:r>
          </w:p>
          <w:p w:rsidR="00FA3688" w:rsidRDefault="00FA3688" w:rsidP="00FA3688">
            <w:pPr>
              <w:rPr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:rFonts w:hint="eastAsia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int water = 100;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当前水量</w:t>
            </w:r>
            <w:r w:rsidR="009810FD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，即当前的</w:t>
            </w:r>
            <w:r w:rsidR="00A244E1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即时</w:t>
            </w:r>
            <w:r w:rsidR="009810FD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请求</w:t>
            </w:r>
            <w:r w:rsidR="00AB6192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压力</w:t>
            </w:r>
          </w:p>
          <w:p w:rsidR="0025721E" w:rsidRPr="00FA3688" w:rsidRDefault="0025721E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FA3688" w:rsidRPr="00024ECF" w:rsidRDefault="00024ECF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当前请求线程进入漏桶方法，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true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则不被拒绝，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false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则说明当前服务器负载水量不足，则被拒绝</w:t>
            </w:r>
          </w:p>
          <w:p w:rsidR="00F642D7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public static bool control() {</w:t>
            </w:r>
          </w:p>
          <w:p w:rsidR="00006146" w:rsidRPr="00FA3688" w:rsidRDefault="00006146" w:rsidP="00E268D0">
            <w:pPr>
              <w:ind w:firstLineChars="200" w:firstLine="420"/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long  now = getNowTime();</w:t>
            </w:r>
            <w:r w:rsidR="00C876D1" w:rsidRPr="00C876D1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="00C876D1" w:rsidRPr="00C876D1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当前</w:t>
            </w:r>
            <w:r w:rsidR="00C876D1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请求</w:t>
            </w:r>
            <w:r w:rsidR="00C876D1" w:rsidRPr="00C876D1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时间</w:t>
            </w:r>
          </w:p>
          <w:p w:rsidR="00CB2EDE" w:rsidRPr="005C39EB" w:rsidRDefault="00FA3688" w:rsidP="004E4059">
            <w:pPr>
              <w:ind w:firstLine="420"/>
              <w:rPr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先执行漏水</w:t>
            </w:r>
            <w:r w:rsidR="00627570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代码</w:t>
            </w:r>
          </w:p>
          <w:p w:rsidR="00FA3688" w:rsidRPr="00FA3688" w:rsidRDefault="00CB2EDE" w:rsidP="00FB5692">
            <w:pPr>
              <w:ind w:firstLine="420"/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="00FA3688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rate</w:t>
            </w:r>
            <w:r w:rsidR="00FA3688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是固定的</w:t>
            </w:r>
            <w:r w:rsidR="00BA78C8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代表服务器的处理能力</w:t>
            </w:r>
            <w:r w:rsidR="00FA3688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，所以可以认为“时间间隔</w:t>
            </w:r>
            <w:r w:rsidR="00FA3688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*rate</w:t>
            </w:r>
            <w:r w:rsidR="00FA3688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”即为漏出的水量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water = Math.max(0, water - (now - timeStamp) * rate);</w:t>
            </w:r>
            <w:r w:rsidR="00015207" w:rsidRPr="0094020D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="0094020D" w:rsidRPr="0094020D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请求时间</w:t>
            </w:r>
            <w:r w:rsidR="0094020D" w:rsidRPr="0094020D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-</w:t>
            </w:r>
            <w:r w:rsidR="0094020D" w:rsidRPr="0094020D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上次请求时间</w:t>
            </w:r>
            <w:r w:rsidR="0094020D" w:rsidRPr="0094020D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=</w:t>
            </w:r>
            <w:r w:rsidR="0094020D" w:rsidRPr="0094020D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时间间隔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timeStamp = now;</w:t>
            </w:r>
            <w:r w:rsidR="009F61CF" w:rsidRPr="009F61CF">
              <w:rPr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="009F61CF" w:rsidRPr="009F61CF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更新时间，为下次请求计算间隔做准备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:rFonts w:hint="eastAsia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if (water &lt; capacity) { 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// </w:t>
            </w:r>
            <w:r w:rsidR="00C464E0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执行漏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水</w:t>
            </w:r>
            <w:r w:rsidR="00AD0A20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代码后，发现漏桶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未满，</w:t>
            </w:r>
            <w:r w:rsidR="00C464E0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则可以继续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加水</w:t>
            </w:r>
            <w:r w:rsidR="00B31112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，</w:t>
            </w:r>
            <w:r w:rsidR="00E3055A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即没有到服务器可以承担的</w:t>
            </w:r>
            <w:r w:rsidR="00AE7719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上线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    water ++; 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    return true; 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} else { 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:rFonts w:hint="eastAsia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    return false;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//</w:t>
            </w:r>
            <w:r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水满，拒绝加水</w:t>
            </w:r>
            <w:r w:rsidR="00B3378C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，到服务器可以承担的上线</w:t>
            </w:r>
            <w:r w:rsidR="002F1BE9" w:rsidRPr="005C39EB">
              <w:rPr>
                <w:rFonts w:hint="eastAsia"/>
                <w:color w:val="FF0000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，拒绝请求</w:t>
            </w:r>
          </w:p>
          <w:p w:rsidR="00FA3688" w:rsidRP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} </w:t>
            </w:r>
          </w:p>
          <w:p w:rsidR="00FA3688" w:rsidRDefault="00FA3688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FA3688"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}</w:t>
            </w:r>
          </w:p>
          <w:p w:rsidR="00825FD5" w:rsidRDefault="007F17D9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noProof/>
              </w:rPr>
              <w:drawing>
                <wp:inline distT="0" distB="0" distL="0" distR="0" wp14:anchorId="654C3535" wp14:editId="6D368BCA">
                  <wp:extent cx="1429486" cy="134302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400" cy="13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FD5" w:rsidRPr="00FA3688" w:rsidRDefault="00825FD5" w:rsidP="00FA3688">
            <w:pPr>
              <w:rPr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</w:tc>
      </w:tr>
    </w:tbl>
    <w:p w:rsidR="009D24DA" w:rsidRDefault="009D24DA" w:rsidP="006358A5"/>
    <w:p w:rsidR="009D24DA" w:rsidRDefault="00E11065" w:rsidP="00E11065">
      <w:pPr>
        <w:pStyle w:val="2"/>
      </w:pPr>
      <w:r>
        <w:rPr>
          <w:rFonts w:hint="eastAsia"/>
        </w:rPr>
        <w:t>2</w:t>
      </w:r>
      <w:r>
        <w:t xml:space="preserve"> </w:t>
      </w:r>
      <w:r w:rsidR="00F96F5A">
        <w:rPr>
          <w:rFonts w:hint="eastAsia"/>
        </w:rPr>
        <w:t>令牌桶算法</w:t>
      </w:r>
    </w:p>
    <w:p w:rsidR="00101499" w:rsidRDefault="002D5697" w:rsidP="002D5697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令牌桶算法的原理是系统会以一个恒定的速度往桶里放入令牌，而如果请求需要被处理，则需要先从桶里获取一个令牌，当桶里没有令牌可取时，则拒绝服务。</w:t>
      </w:r>
    </w:p>
    <w:p w:rsidR="008A335F" w:rsidRPr="00101499" w:rsidRDefault="008A335F" w:rsidP="002D5697">
      <w:pPr>
        <w:ind w:firstLineChars="200" w:firstLine="420"/>
      </w:pPr>
    </w:p>
    <w:p w:rsidR="009D24DA" w:rsidRDefault="007F08E6" w:rsidP="006358A5">
      <w:r>
        <w:rPr>
          <w:noProof/>
        </w:rPr>
        <w:lastRenderedPageBreak/>
        <w:drawing>
          <wp:inline distT="0" distB="0" distL="0" distR="0" wp14:anchorId="65E75BAC" wp14:editId="77B4C234">
            <wp:extent cx="6486525" cy="3716420"/>
            <wp:effectExtent l="285750" t="209550" r="276225" b="208280"/>
            <wp:docPr id="22" name="图片 22" descr="http://xiaobaoqiu.github.io/images/guava/token_bu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iaobaoqiu.github.io/images/guava/token_buck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723" cy="373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7000" sy="107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38D1" w:rsidRDefault="005A38D1" w:rsidP="006358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B050A" w:rsidTr="006B050A">
        <w:tc>
          <w:tcPr>
            <w:tcW w:w="11046" w:type="dxa"/>
          </w:tcPr>
          <w:p w:rsidR="006B050A" w:rsidRDefault="006B050A" w:rsidP="006B050A">
            <w:r>
              <w:t xml:space="preserve">long timeStamp=getNowTime(); </w:t>
            </w:r>
          </w:p>
          <w:p w:rsidR="006B050A" w:rsidRDefault="006B050A" w:rsidP="006B050A">
            <w:r>
              <w:rPr>
                <w:rFonts w:hint="eastAsia"/>
              </w:rPr>
              <w:t xml:space="preserve">int capacity; </w:t>
            </w:r>
            <w:r w:rsidRPr="0001060E">
              <w:rPr>
                <w:rFonts w:hint="eastAsia"/>
                <w:color w:val="FF0000"/>
              </w:rPr>
              <w:t xml:space="preserve">// </w:t>
            </w:r>
            <w:r w:rsidRPr="0001060E">
              <w:rPr>
                <w:rFonts w:hint="eastAsia"/>
                <w:color w:val="FF0000"/>
              </w:rPr>
              <w:t>桶的容量</w:t>
            </w:r>
            <w:r>
              <w:rPr>
                <w:rFonts w:hint="eastAsia"/>
              </w:rPr>
              <w:t xml:space="preserve"> </w:t>
            </w:r>
          </w:p>
          <w:p w:rsidR="006B050A" w:rsidRDefault="006B050A" w:rsidP="006B050A">
            <w:r>
              <w:rPr>
                <w:rFonts w:hint="eastAsia"/>
              </w:rPr>
              <w:t>int rate ;</w:t>
            </w:r>
            <w:r w:rsidRPr="0001060E">
              <w:rPr>
                <w:rFonts w:hint="eastAsia"/>
                <w:color w:val="FF0000"/>
              </w:rPr>
              <w:t>//</w:t>
            </w:r>
            <w:r w:rsidRPr="0001060E">
              <w:rPr>
                <w:rFonts w:hint="eastAsia"/>
                <w:color w:val="FF0000"/>
              </w:rPr>
              <w:t>令牌放入速度</w:t>
            </w:r>
          </w:p>
          <w:p w:rsidR="006B050A" w:rsidRDefault="006B050A" w:rsidP="006B050A">
            <w:r>
              <w:rPr>
                <w:rFonts w:hint="eastAsia"/>
              </w:rPr>
              <w:t>int tokens;</w:t>
            </w:r>
            <w:r w:rsidRPr="0001060E">
              <w:rPr>
                <w:rFonts w:hint="eastAsia"/>
                <w:color w:val="FF0000"/>
              </w:rPr>
              <w:t>//</w:t>
            </w:r>
            <w:r w:rsidRPr="0001060E">
              <w:rPr>
                <w:rFonts w:hint="eastAsia"/>
                <w:color w:val="FF0000"/>
              </w:rPr>
              <w:t>当前水量</w:t>
            </w:r>
            <w:r>
              <w:rPr>
                <w:rFonts w:hint="eastAsia"/>
              </w:rPr>
              <w:t xml:space="preserve">  </w:t>
            </w:r>
          </w:p>
          <w:p w:rsidR="006B050A" w:rsidRDefault="006B050A" w:rsidP="006B050A"/>
          <w:p w:rsidR="006B050A" w:rsidRDefault="006B050A" w:rsidP="006B050A">
            <w:r>
              <w:t>bool control() {</w:t>
            </w:r>
          </w:p>
          <w:p w:rsidR="006B050A" w:rsidRDefault="006B050A" w:rsidP="006B050A">
            <w:r>
              <w:rPr>
                <w:rFonts w:hint="eastAsia"/>
              </w:rPr>
              <w:t xml:space="preserve">   </w:t>
            </w:r>
            <w:r w:rsidRPr="0001060E">
              <w:rPr>
                <w:rFonts w:hint="eastAsia"/>
                <w:color w:val="FF0000"/>
              </w:rPr>
              <w:t>//</w:t>
            </w:r>
            <w:r w:rsidRPr="0001060E">
              <w:rPr>
                <w:rFonts w:hint="eastAsia"/>
                <w:color w:val="FF0000"/>
              </w:rPr>
              <w:t>先执行添加令牌的操作</w:t>
            </w:r>
          </w:p>
          <w:p w:rsidR="006B050A" w:rsidRDefault="006B050A" w:rsidP="006B050A">
            <w:r>
              <w:t xml:space="preserve">   long  now = getNowTime();</w:t>
            </w:r>
          </w:p>
          <w:p w:rsidR="006B050A" w:rsidRDefault="006B050A" w:rsidP="006B050A">
            <w:r>
              <w:t xml:space="preserve">   tokens = max(capacity, tokens+ (now - timeStamp)*rate); </w:t>
            </w:r>
          </w:p>
          <w:p w:rsidR="006B050A" w:rsidRDefault="006B050A" w:rsidP="006B050A">
            <w:r>
              <w:rPr>
                <w:rFonts w:hint="eastAsia"/>
              </w:rPr>
              <w:t xml:space="preserve">   timeStamp = now;  </w:t>
            </w:r>
          </w:p>
          <w:p w:rsidR="006B050A" w:rsidRDefault="006B050A" w:rsidP="006B050A">
            <w:r>
              <w:t xml:space="preserve">   if(tokens&lt;1){</w:t>
            </w:r>
          </w:p>
          <w:p w:rsidR="006B050A" w:rsidRDefault="006B050A" w:rsidP="006B050A">
            <w:r>
              <w:t xml:space="preserve">     return false;</w:t>
            </w:r>
            <w:r w:rsidR="003830FE">
              <w:rPr>
                <w:rFonts w:hint="eastAsia"/>
              </w:rPr>
              <w:t xml:space="preserve"> </w:t>
            </w:r>
            <w:r w:rsidR="003830FE" w:rsidRPr="002167DB">
              <w:rPr>
                <w:rFonts w:hint="eastAsia"/>
                <w:color w:val="FF0000"/>
              </w:rPr>
              <w:t>//</w:t>
            </w:r>
            <w:r w:rsidR="003830FE" w:rsidRPr="002167DB">
              <w:rPr>
                <w:rFonts w:hint="eastAsia"/>
                <w:color w:val="FF0000"/>
              </w:rPr>
              <w:t>令牌已用完，拒绝访问</w:t>
            </w:r>
          </w:p>
          <w:p w:rsidR="006B050A" w:rsidRDefault="006B050A" w:rsidP="006B050A">
            <w:r>
              <w:rPr>
                <w:rFonts w:hint="eastAsia"/>
              </w:rPr>
              <w:t xml:space="preserve">   }else{</w:t>
            </w:r>
            <w:r w:rsidR="00EB37C5">
              <w:rPr>
                <w:rFonts w:hint="eastAsia"/>
              </w:rPr>
              <w:t xml:space="preserve"> </w:t>
            </w:r>
          </w:p>
          <w:p w:rsidR="006B050A" w:rsidRDefault="006B050A" w:rsidP="006B050A">
            <w:r>
              <w:t xml:space="preserve">     tokens--;</w:t>
            </w:r>
          </w:p>
          <w:p w:rsidR="006B050A" w:rsidRDefault="006B050A" w:rsidP="006B050A">
            <w:r>
              <w:t xml:space="preserve">     retun true;</w:t>
            </w:r>
            <w:r w:rsidR="00EB37C5" w:rsidRPr="007246C0">
              <w:rPr>
                <w:rFonts w:hint="eastAsia"/>
                <w:color w:val="FF0000"/>
              </w:rPr>
              <w:t xml:space="preserve"> //</w:t>
            </w:r>
            <w:r w:rsidR="00EB37C5" w:rsidRPr="007246C0">
              <w:rPr>
                <w:rFonts w:hint="eastAsia"/>
                <w:color w:val="FF0000"/>
              </w:rPr>
              <w:t>还有令牌，领取令牌</w:t>
            </w:r>
          </w:p>
          <w:p w:rsidR="006B050A" w:rsidRDefault="006B050A" w:rsidP="006B050A">
            <w:r>
              <w:t xml:space="preserve">   }</w:t>
            </w:r>
          </w:p>
          <w:p w:rsidR="006B050A" w:rsidRDefault="006B050A" w:rsidP="006B050A">
            <w:r>
              <w:t xml:space="preserve"> }</w:t>
            </w:r>
          </w:p>
          <w:p w:rsidR="006C3D83" w:rsidRDefault="006C3D83" w:rsidP="006B050A"/>
          <w:p w:rsidR="00505A12" w:rsidRDefault="006206E1" w:rsidP="006B050A">
            <w:r>
              <w:rPr>
                <w:noProof/>
              </w:rPr>
              <w:drawing>
                <wp:inline distT="0" distB="0" distL="0" distR="0" wp14:anchorId="78958B91" wp14:editId="1C1843C5">
                  <wp:extent cx="1429486" cy="134302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400" cy="13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D83" w:rsidRDefault="006C3D83" w:rsidP="006B050A"/>
        </w:tc>
      </w:tr>
    </w:tbl>
    <w:p w:rsidR="00B74406" w:rsidRPr="006358A5" w:rsidRDefault="00B74406" w:rsidP="006358A5"/>
    <w:p w:rsidR="00B84984" w:rsidRDefault="00B84984" w:rsidP="00825FD5"/>
    <w:sectPr w:rsidR="00B84984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6"/>
    <w:rsid w:val="00006146"/>
    <w:rsid w:val="0001060E"/>
    <w:rsid w:val="00015207"/>
    <w:rsid w:val="00024ECF"/>
    <w:rsid w:val="000A6FEC"/>
    <w:rsid w:val="000A77C4"/>
    <w:rsid w:val="00101499"/>
    <w:rsid w:val="001244C1"/>
    <w:rsid w:val="0014073E"/>
    <w:rsid w:val="00140994"/>
    <w:rsid w:val="001839D5"/>
    <w:rsid w:val="001912FC"/>
    <w:rsid w:val="001B2EAC"/>
    <w:rsid w:val="001B44C2"/>
    <w:rsid w:val="001C596C"/>
    <w:rsid w:val="001D38A6"/>
    <w:rsid w:val="001D3C2A"/>
    <w:rsid w:val="001E43BD"/>
    <w:rsid w:val="002167DB"/>
    <w:rsid w:val="00246840"/>
    <w:rsid w:val="0025721E"/>
    <w:rsid w:val="00275110"/>
    <w:rsid w:val="00280C69"/>
    <w:rsid w:val="00290ED2"/>
    <w:rsid w:val="002B6B3E"/>
    <w:rsid w:val="002C168B"/>
    <w:rsid w:val="002C2640"/>
    <w:rsid w:val="002D5697"/>
    <w:rsid w:val="002E32C7"/>
    <w:rsid w:val="002F1BE9"/>
    <w:rsid w:val="0036109C"/>
    <w:rsid w:val="003744EB"/>
    <w:rsid w:val="003830FE"/>
    <w:rsid w:val="0038693D"/>
    <w:rsid w:val="003876AF"/>
    <w:rsid w:val="003A13F6"/>
    <w:rsid w:val="003A32FE"/>
    <w:rsid w:val="003A4C24"/>
    <w:rsid w:val="003B42E1"/>
    <w:rsid w:val="003C6E2C"/>
    <w:rsid w:val="003F020C"/>
    <w:rsid w:val="00437F5C"/>
    <w:rsid w:val="00466820"/>
    <w:rsid w:val="004767DF"/>
    <w:rsid w:val="004B5487"/>
    <w:rsid w:val="004C5FB0"/>
    <w:rsid w:val="004E4059"/>
    <w:rsid w:val="0050465F"/>
    <w:rsid w:val="00505A12"/>
    <w:rsid w:val="00551E0B"/>
    <w:rsid w:val="00573924"/>
    <w:rsid w:val="005A38D1"/>
    <w:rsid w:val="005A4A96"/>
    <w:rsid w:val="005C39EB"/>
    <w:rsid w:val="006206E1"/>
    <w:rsid w:val="006230BC"/>
    <w:rsid w:val="00627570"/>
    <w:rsid w:val="00627AB7"/>
    <w:rsid w:val="006358A5"/>
    <w:rsid w:val="0064637C"/>
    <w:rsid w:val="00671946"/>
    <w:rsid w:val="006B050A"/>
    <w:rsid w:val="006B29A7"/>
    <w:rsid w:val="006C3D83"/>
    <w:rsid w:val="006D36CF"/>
    <w:rsid w:val="006E17D7"/>
    <w:rsid w:val="006F7B75"/>
    <w:rsid w:val="007246C0"/>
    <w:rsid w:val="0072601C"/>
    <w:rsid w:val="00736636"/>
    <w:rsid w:val="00736991"/>
    <w:rsid w:val="007377F5"/>
    <w:rsid w:val="007866EA"/>
    <w:rsid w:val="007B32A1"/>
    <w:rsid w:val="007D0A4B"/>
    <w:rsid w:val="007E5B26"/>
    <w:rsid w:val="007E7971"/>
    <w:rsid w:val="007F08E6"/>
    <w:rsid w:val="007F17D9"/>
    <w:rsid w:val="0081573D"/>
    <w:rsid w:val="0082328E"/>
    <w:rsid w:val="00825FD5"/>
    <w:rsid w:val="00840686"/>
    <w:rsid w:val="00840DAE"/>
    <w:rsid w:val="008535BF"/>
    <w:rsid w:val="008948AD"/>
    <w:rsid w:val="008A335F"/>
    <w:rsid w:val="008A345B"/>
    <w:rsid w:val="008A5990"/>
    <w:rsid w:val="008B4E93"/>
    <w:rsid w:val="008D4FB4"/>
    <w:rsid w:val="00906818"/>
    <w:rsid w:val="0094020D"/>
    <w:rsid w:val="00966F79"/>
    <w:rsid w:val="0098021F"/>
    <w:rsid w:val="009810FD"/>
    <w:rsid w:val="00987D74"/>
    <w:rsid w:val="00990BD0"/>
    <w:rsid w:val="00993C9B"/>
    <w:rsid w:val="009C1CF3"/>
    <w:rsid w:val="009D24DA"/>
    <w:rsid w:val="009E4FCA"/>
    <w:rsid w:val="009F465B"/>
    <w:rsid w:val="009F61CF"/>
    <w:rsid w:val="00A244E1"/>
    <w:rsid w:val="00A3393B"/>
    <w:rsid w:val="00AB2021"/>
    <w:rsid w:val="00AB6192"/>
    <w:rsid w:val="00AC3CF3"/>
    <w:rsid w:val="00AD0A20"/>
    <w:rsid w:val="00AD791E"/>
    <w:rsid w:val="00AE7719"/>
    <w:rsid w:val="00B115BD"/>
    <w:rsid w:val="00B31112"/>
    <w:rsid w:val="00B3378C"/>
    <w:rsid w:val="00B74406"/>
    <w:rsid w:val="00B84984"/>
    <w:rsid w:val="00B96F17"/>
    <w:rsid w:val="00BA05C3"/>
    <w:rsid w:val="00BA78C8"/>
    <w:rsid w:val="00BD5615"/>
    <w:rsid w:val="00BE6F94"/>
    <w:rsid w:val="00BF65F1"/>
    <w:rsid w:val="00C464E0"/>
    <w:rsid w:val="00C56C0F"/>
    <w:rsid w:val="00C876D1"/>
    <w:rsid w:val="00C9753B"/>
    <w:rsid w:val="00CB2E50"/>
    <w:rsid w:val="00CB2EDE"/>
    <w:rsid w:val="00CC2246"/>
    <w:rsid w:val="00CD78F1"/>
    <w:rsid w:val="00CF5749"/>
    <w:rsid w:val="00D349C9"/>
    <w:rsid w:val="00D60B76"/>
    <w:rsid w:val="00D729EE"/>
    <w:rsid w:val="00D93079"/>
    <w:rsid w:val="00D939CC"/>
    <w:rsid w:val="00DA685E"/>
    <w:rsid w:val="00DD49AC"/>
    <w:rsid w:val="00DF5788"/>
    <w:rsid w:val="00E02ABD"/>
    <w:rsid w:val="00E11065"/>
    <w:rsid w:val="00E1187A"/>
    <w:rsid w:val="00E268D0"/>
    <w:rsid w:val="00E3055A"/>
    <w:rsid w:val="00E71B62"/>
    <w:rsid w:val="00EB37C5"/>
    <w:rsid w:val="00EC00EB"/>
    <w:rsid w:val="00EC5C00"/>
    <w:rsid w:val="00F4161D"/>
    <w:rsid w:val="00F642D7"/>
    <w:rsid w:val="00F96F5A"/>
    <w:rsid w:val="00FA1D80"/>
    <w:rsid w:val="00FA3688"/>
    <w:rsid w:val="00FB5692"/>
    <w:rsid w:val="00FC5EA0"/>
    <w:rsid w:val="00FD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03DD"/>
  <w15:docId w15:val="{0E203B08-3705-4F98-9D48-3B90C5DE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F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rFonts w:eastAsia="STXihe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eastAsia="STXihe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8A3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5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596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87D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1D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92</TotalTime>
  <Pages>6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285</cp:revision>
  <dcterms:created xsi:type="dcterms:W3CDTF">2019-06-17T16:07:00Z</dcterms:created>
  <dcterms:modified xsi:type="dcterms:W3CDTF">2019-06-18T10:55:00Z</dcterms:modified>
</cp:coreProperties>
</file>